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D5E6" w14:textId="77777777" w:rsidR="00C157E1" w:rsidRPr="00F12AAF" w:rsidRDefault="00C157E1" w:rsidP="00C157E1">
      <w:pPr>
        <w:rPr>
          <w:rFonts w:ascii="TH SarabunPSK" w:hAnsi="TH SarabunPSK" w:cs="TH SarabunPSK"/>
          <w:color w:val="000000" w:themeColor="text1"/>
        </w:rPr>
      </w:pPr>
      <w:bookmarkStart w:id="0" w:name="_GoBack"/>
      <w:bookmarkEnd w:id="0"/>
    </w:p>
    <w:p w14:paraId="1FD4D4F0" w14:textId="77777777" w:rsidR="00C157E1" w:rsidRPr="00F12AAF" w:rsidRDefault="00C157E1" w:rsidP="00C157E1">
      <w:pPr>
        <w:rPr>
          <w:rFonts w:ascii="TH SarabunPSK" w:hAnsi="TH SarabunPSK" w:cs="TH SarabunPSK"/>
          <w:color w:val="000000" w:themeColor="text1"/>
        </w:rPr>
      </w:pPr>
    </w:p>
    <w:p w14:paraId="42F9C2BF" w14:textId="77777777" w:rsidR="00C157E1" w:rsidRPr="00F12AAF" w:rsidRDefault="00C157E1" w:rsidP="00C157E1">
      <w:pPr>
        <w:jc w:val="right"/>
        <w:rPr>
          <w:rFonts w:ascii="TH SarabunPSK" w:hAnsi="TH SarabunPSK" w:cs="TH SarabunPSK"/>
          <w:color w:val="000000" w:themeColor="text1"/>
          <w:sz w:val="56"/>
          <w:szCs w:val="56"/>
        </w:rPr>
      </w:pPr>
    </w:p>
    <w:sdt>
      <w:sdtPr>
        <w:rPr>
          <w:rFonts w:ascii="TH SarabunPSK" w:hAnsi="TH SarabunPSK" w:cs="TH SarabunPSK"/>
          <w:color w:val="000000" w:themeColor="text1"/>
          <w:sz w:val="56"/>
          <w:szCs w:val="56"/>
        </w:rPr>
        <w:id w:val="-921487434"/>
        <w:placeholder>
          <w:docPart w:val="4C562F519F204F31802C0F4684199A1C"/>
        </w:placeholder>
      </w:sdtPr>
      <w:sdtEndPr/>
      <w:sdtContent>
        <w:p w14:paraId="02B0DEC6" w14:textId="58E3C92E" w:rsidR="00C157E1" w:rsidRPr="00F12AAF" w:rsidRDefault="004953D7" w:rsidP="00C157E1">
          <w:pPr>
            <w:jc w:val="right"/>
            <w:rPr>
              <w:rFonts w:ascii="TH SarabunPSK" w:hAnsi="TH SarabunPSK" w:cs="TH SarabunPSK"/>
              <w:color w:val="000000" w:themeColor="text1"/>
              <w:sz w:val="56"/>
              <w:szCs w:val="56"/>
            </w:rPr>
          </w:pPr>
          <w:r w:rsidRPr="00F12AAF">
            <w:rPr>
              <w:rFonts w:ascii="TH SarabunPSK" w:hAnsi="TH SarabunPSK" w:cs="TH SarabunPSK"/>
              <w:color w:val="000000" w:themeColor="text1"/>
              <w:sz w:val="56"/>
              <w:szCs w:val="56"/>
              <w:cs/>
            </w:rPr>
            <w:t>ระบบยืม-คืนอุปกรณ์ส</w:t>
          </w: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ำ</w:t>
          </w:r>
          <w:r w:rsidRPr="00F12AAF">
            <w:rPr>
              <w:rFonts w:ascii="TH SarabunPSK" w:hAnsi="TH SarabunPSK" w:cs="TH SarabunPSK"/>
              <w:color w:val="000000" w:themeColor="text1"/>
              <w:sz w:val="56"/>
              <w:szCs w:val="56"/>
              <w:cs/>
            </w:rPr>
            <w:t>หรับภ</w:t>
          </w: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า</w:t>
          </w:r>
          <w:r w:rsidRPr="00F12AAF">
            <w:rPr>
              <w:rFonts w:ascii="TH SarabunPSK" w:hAnsi="TH SarabunPSK" w:cs="TH SarabunPSK"/>
              <w:color w:val="000000" w:themeColor="text1"/>
              <w:sz w:val="56"/>
              <w:szCs w:val="56"/>
              <w:cs/>
            </w:rPr>
            <w:t>ควิช</w:t>
          </w: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า</w:t>
          </w:r>
          <w:r w:rsidRPr="00F12AAF">
            <w:rPr>
              <w:rFonts w:ascii="TH SarabunPSK" w:hAnsi="TH SarabunPSK" w:cs="TH SarabunPSK"/>
              <w:color w:val="000000" w:themeColor="text1"/>
              <w:sz w:val="56"/>
              <w:szCs w:val="56"/>
              <w:cs/>
            </w:rPr>
            <w:t>วิศวกรรม</w:t>
          </w: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คอมพิวเตอร</w:t>
          </w:r>
          <w:r w:rsidRPr="00F12AAF">
            <w:rPr>
              <w:rFonts w:ascii="TH SarabunPSK" w:hAnsi="TH SarabunPSK" w:cs="TH SarabunPSK"/>
              <w:color w:val="000000" w:themeColor="text1"/>
              <w:sz w:val="56"/>
              <w:szCs w:val="56"/>
              <w:cs/>
            </w:rPr>
            <w:t>์</w:t>
          </w:r>
        </w:p>
      </w:sdtContent>
    </w:sdt>
    <w:p w14:paraId="565F0D0C" w14:textId="77777777" w:rsidR="00C157E1" w:rsidRPr="00F12AAF" w:rsidRDefault="00C157E1" w:rsidP="00C157E1">
      <w:pPr>
        <w:jc w:val="right"/>
        <w:rPr>
          <w:rFonts w:ascii="TH SarabunPSK" w:hAnsi="TH SarabunPSK" w:cs="TH SarabunPSK"/>
          <w:color w:val="000000" w:themeColor="text1"/>
          <w:sz w:val="56"/>
          <w:szCs w:val="56"/>
        </w:rPr>
      </w:pPr>
      <w:r w:rsidRPr="00F12AAF">
        <w:rPr>
          <w:rFonts w:ascii="TH SarabunPSK" w:hAnsi="TH SarabunPSK" w:cs="TH SarabunPSK"/>
          <w:color w:val="000000" w:themeColor="text1"/>
          <w:sz w:val="56"/>
          <w:szCs w:val="56"/>
          <w:cs/>
        </w:rPr>
        <w:t>ข้อกำหนด</w:t>
      </w:r>
      <w:r w:rsidRPr="00F12AAF">
        <w:rPr>
          <w:rFonts w:ascii="TH SarabunPSK" w:hAnsi="TH SarabunPSK" w:cs="TH SarabunPSK" w:hint="cs"/>
          <w:color w:val="000000" w:themeColor="text1"/>
          <w:sz w:val="56"/>
          <w:szCs w:val="56"/>
          <w:cs/>
        </w:rPr>
        <w:t>ความต้องการของระบบ</w:t>
      </w:r>
    </w:p>
    <w:p w14:paraId="17846B44" w14:textId="77777777" w:rsidR="00086F1C" w:rsidRPr="00F12AAF" w:rsidRDefault="00086F1C" w:rsidP="00C157E1">
      <w:pPr>
        <w:jc w:val="right"/>
        <w:rPr>
          <w:rFonts w:ascii="TH SarabunPSK" w:hAnsi="TH SarabunPSK" w:cs="TH SarabunPSK"/>
          <w:color w:val="000000" w:themeColor="text1"/>
          <w:sz w:val="56"/>
          <w:szCs w:val="56"/>
        </w:rPr>
      </w:pPr>
      <w:r w:rsidRPr="00F12AAF">
        <w:rPr>
          <w:rFonts w:ascii="TH SarabunPSK" w:hAnsi="TH SarabunPSK" w:cs="TH SarabunPSK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61285" wp14:editId="632145CA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E0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4E13DB61" w14:textId="305F7439" w:rsidR="00C157E1" w:rsidRPr="00F12AAF" w:rsidRDefault="00C157E1" w:rsidP="00C157E1">
      <w:pPr>
        <w:jc w:val="right"/>
        <w:rPr>
          <w:rFonts w:ascii="TH SarabunPSK" w:hAnsi="TH SarabunPSK" w:cs="TH SarabunPSK"/>
          <w:color w:val="000000" w:themeColor="text1"/>
          <w:sz w:val="56"/>
          <w:szCs w:val="56"/>
        </w:rPr>
      </w:pPr>
      <w:r w:rsidRPr="00F12AAF">
        <w:rPr>
          <w:rFonts w:ascii="TH SarabunPSK" w:hAnsi="TH SarabunPSK" w:cs="TH SarabunPSK"/>
          <w:color w:val="000000" w:themeColor="text1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color w:val="000000" w:themeColor="text1"/>
            <w:sz w:val="56"/>
            <w:szCs w:val="56"/>
          </w:rPr>
          <w:id w:val="-119458698"/>
          <w:placeholder>
            <w:docPart w:val="F9E390A95FA44B588F510C0297CAE090"/>
          </w:placeholder>
        </w:sdtPr>
        <w:sdtEndPr/>
        <w:sdtContent>
          <w:r w:rsidR="004953D7"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1</w:t>
          </w:r>
        </w:sdtContent>
      </w:sdt>
    </w:p>
    <w:p w14:paraId="6AD4039C" w14:textId="5E9929D9" w:rsidR="00C157E1" w:rsidRPr="00F12AAF" w:rsidRDefault="00C157E1" w:rsidP="00C157E1">
      <w:pPr>
        <w:jc w:val="right"/>
        <w:rPr>
          <w:rFonts w:ascii="TH SarabunPSK" w:hAnsi="TH SarabunPSK" w:cs="TH SarabunPSK"/>
          <w:color w:val="000000" w:themeColor="text1"/>
          <w:sz w:val="56"/>
          <w:szCs w:val="56"/>
        </w:rPr>
      </w:pPr>
      <w:r w:rsidRPr="00F12AAF">
        <w:rPr>
          <w:rFonts w:ascii="TH SarabunPSK" w:hAnsi="TH SarabunPSK" w:cs="TH SarabunPSK"/>
          <w:color w:val="000000" w:themeColor="text1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color w:val="000000" w:themeColor="text1"/>
            <w:sz w:val="56"/>
            <w:szCs w:val="56"/>
          </w:rPr>
          <w:id w:val="1521128132"/>
          <w:placeholder>
            <w:docPart w:val="BAC803617B574FE2B35475312ABBB16F"/>
          </w:placeholder>
        </w:sdtPr>
        <w:sdtEndPr/>
        <w:sdtContent>
          <w:r w:rsidR="004953D7"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8 กุมภาพันธ์ 2563</w:t>
          </w:r>
        </w:sdtContent>
      </w:sdt>
    </w:p>
    <w:p w14:paraId="629B5CAC" w14:textId="77777777" w:rsidR="00C157E1" w:rsidRPr="00F12AAF" w:rsidRDefault="00C157E1" w:rsidP="00C157E1">
      <w:pPr>
        <w:jc w:val="right"/>
        <w:rPr>
          <w:rFonts w:ascii="TH SarabunPSK" w:hAnsi="TH SarabunPSK" w:cs="TH SarabunPSK"/>
          <w:color w:val="000000" w:themeColor="text1"/>
          <w:sz w:val="56"/>
          <w:szCs w:val="56"/>
        </w:rPr>
      </w:pPr>
      <w:r w:rsidRPr="00F12AAF">
        <w:rPr>
          <w:rFonts w:ascii="TH SarabunPSK" w:hAnsi="TH SarabunPSK" w:cs="TH SarabunPSK"/>
          <w:color w:val="000000" w:themeColor="text1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color w:val="000000" w:themeColor="text1"/>
          <w:sz w:val="56"/>
          <w:szCs w:val="56"/>
        </w:rPr>
        <w:id w:val="-336467108"/>
        <w:placeholder>
          <w:docPart w:val="C12ADE8F003C4257981479131E76409C"/>
        </w:placeholder>
      </w:sdtPr>
      <w:sdtEndPr/>
      <w:sdtContent>
        <w:p w14:paraId="462912BF" w14:textId="77777777" w:rsidR="004953D7" w:rsidRPr="00F12AAF" w:rsidRDefault="004953D7" w:rsidP="00C157E1">
          <w:pPr>
            <w:jc w:val="right"/>
            <w:rPr>
              <w:rFonts w:ascii="TH SarabunPSK" w:hAnsi="TH SarabunPSK" w:cs="TH SarabunPSK"/>
              <w:color w:val="000000" w:themeColor="text1"/>
              <w:sz w:val="56"/>
              <w:szCs w:val="56"/>
            </w:rPr>
          </w:pP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กลุ่มที่ 4</w:t>
          </w:r>
        </w:p>
        <w:p w14:paraId="429C9A64" w14:textId="77777777" w:rsidR="004953D7" w:rsidRPr="00F12AAF" w:rsidRDefault="004953D7" w:rsidP="00C157E1">
          <w:pPr>
            <w:jc w:val="right"/>
            <w:rPr>
              <w:rFonts w:ascii="TH SarabunPSK" w:hAnsi="TH SarabunPSK" w:cs="TH SarabunPSK"/>
              <w:color w:val="000000" w:themeColor="text1"/>
              <w:sz w:val="56"/>
              <w:szCs w:val="56"/>
            </w:rPr>
          </w:pP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นายพงศธร ทองคำ 6020501388</w:t>
          </w:r>
        </w:p>
        <w:p w14:paraId="4F931D3D" w14:textId="52EC54B3" w:rsidR="004953D7" w:rsidRPr="00F12AAF" w:rsidRDefault="004953D7" w:rsidP="00C157E1">
          <w:pPr>
            <w:jc w:val="right"/>
            <w:rPr>
              <w:rFonts w:ascii="TH SarabunPSK" w:hAnsi="TH SarabunPSK" w:cs="TH SarabunPSK"/>
              <w:color w:val="000000" w:themeColor="text1"/>
              <w:sz w:val="56"/>
              <w:szCs w:val="56"/>
            </w:rPr>
          </w:pP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นายศุภกร สุขทองสา 6020501698</w:t>
          </w:r>
        </w:p>
        <w:p w14:paraId="1D192D2D" w14:textId="77777777" w:rsidR="004953D7" w:rsidRPr="00F12AAF" w:rsidRDefault="004953D7" w:rsidP="00C157E1">
          <w:pPr>
            <w:jc w:val="right"/>
            <w:rPr>
              <w:rFonts w:ascii="TH SarabunPSK" w:hAnsi="TH SarabunPSK" w:cs="TH SarabunPSK"/>
              <w:color w:val="000000" w:themeColor="text1"/>
              <w:sz w:val="56"/>
              <w:szCs w:val="56"/>
            </w:rPr>
          </w:pP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นายดนุสรณ์ วิจารณกุล 6020502074</w:t>
          </w:r>
        </w:p>
        <w:p w14:paraId="7BADE56F" w14:textId="2F85C954" w:rsidR="00086F1C" w:rsidRPr="00F12AAF" w:rsidRDefault="004953D7" w:rsidP="004953D7">
          <w:pPr>
            <w:jc w:val="right"/>
            <w:rPr>
              <w:rFonts w:ascii="TH SarabunPSK" w:hAnsi="TH SarabunPSK" w:cs="TH SarabunPSK"/>
              <w:color w:val="000000" w:themeColor="text1"/>
              <w:sz w:val="56"/>
              <w:szCs w:val="56"/>
            </w:rPr>
            <w:sectPr w:rsidR="00086F1C" w:rsidRPr="00F12AAF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นางสาว</w:t>
          </w:r>
          <w:proofErr w:type="spellStart"/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ปฐ</w:t>
          </w:r>
          <w:proofErr w:type="spellEnd"/>
          <w:r w:rsidRPr="00F12AAF">
            <w:rPr>
              <w:rFonts w:ascii="TH SarabunPSK" w:hAnsi="TH SarabunPSK" w:cs="TH SarabunPSK" w:hint="cs"/>
              <w:color w:val="000000" w:themeColor="text1"/>
              <w:sz w:val="56"/>
              <w:szCs w:val="56"/>
              <w:cs/>
            </w:rPr>
            <w:t>มาวดี เลขะพันธ์รัตน์ 6020503828</w:t>
          </w:r>
        </w:p>
      </w:sdtContent>
    </w:sdt>
    <w:p w14:paraId="612143FE" w14:textId="69BBD62E" w:rsidR="00F72DC6" w:rsidRPr="00F12AAF" w:rsidRDefault="00FC1070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สารบัญ</w:t>
      </w:r>
    </w:p>
    <w:p w14:paraId="661492CD" w14:textId="0577D3C9" w:rsidR="00424396" w:rsidRPr="00F12AAF" w:rsidRDefault="00424396" w:rsidP="00424396">
      <w:pPr>
        <w:jc w:val="left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บทนำ</w:t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3</w:t>
      </w:r>
    </w:p>
    <w:p w14:paraId="5C02EEA2" w14:textId="6865092D" w:rsidR="00F72DC6" w:rsidRPr="00F12AAF" w:rsidRDefault="00424396" w:rsidP="00424396">
      <w:pPr>
        <w:jc w:val="left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ความต้องการของผู้ใช้</w:t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4</w:t>
      </w:r>
    </w:p>
    <w:p w14:paraId="071DF6E4" w14:textId="0B9A1664" w:rsidR="00424396" w:rsidRPr="00F12AAF" w:rsidRDefault="00424396" w:rsidP="00424396">
      <w:pPr>
        <w:jc w:val="left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ความต้องการของระบบ</w:t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6</w:t>
      </w:r>
    </w:p>
    <w:p w14:paraId="3159BE97" w14:textId="302C4537" w:rsidR="00424396" w:rsidRPr="00F12AAF" w:rsidRDefault="00424396" w:rsidP="00424396">
      <w:pPr>
        <w:jc w:val="left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</w:rPr>
      </w:pP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แผนภาพการวิเคราะห์ระบบ</w:t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="00F12AA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8</w:t>
      </w:r>
    </w:p>
    <w:p w14:paraId="7789ACDE" w14:textId="77777777" w:rsidR="00F72DC6" w:rsidRPr="00F12AAF" w:rsidRDefault="00F72DC6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7B9AFB0" w14:textId="77777777" w:rsidR="00F72DC6" w:rsidRPr="00F12AAF" w:rsidRDefault="00F72DC6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995FAA2" w14:textId="77777777" w:rsidR="00F72DC6" w:rsidRPr="00F12AAF" w:rsidRDefault="00F72DC6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4168FB3F" w14:textId="48FC8EEB" w:rsidR="009226C2" w:rsidRPr="00F12AAF" w:rsidRDefault="009226C2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1C03A9FC" w14:textId="0D473AAF" w:rsidR="00424396" w:rsidRPr="00F12AAF" w:rsidRDefault="00424396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0A2F5EA" w14:textId="06C0B72D" w:rsidR="00BA7294" w:rsidRPr="00F12AAF" w:rsidRDefault="00BA7294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A3FF06C" w14:textId="71F7319E" w:rsidR="00BA7294" w:rsidRPr="00F12AAF" w:rsidRDefault="00BA7294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33375C71" w14:textId="029AF976" w:rsidR="00BA7294" w:rsidRDefault="00BA7294" w:rsidP="00FC107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E60CBE2" w14:textId="77777777" w:rsidR="00F12AAF" w:rsidRPr="00F12AAF" w:rsidRDefault="00F12AAF" w:rsidP="00FC1070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</w:rPr>
      </w:pPr>
    </w:p>
    <w:p w14:paraId="5E2904A8" w14:textId="77777777" w:rsidR="00F72DC6" w:rsidRPr="00F12AAF" w:rsidRDefault="00F72DC6" w:rsidP="00F72DC6">
      <w:pPr>
        <w:jc w:val="thaiDistribute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F12AAF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12AAF" w:rsidRPr="00F12AAF" w14:paraId="0FD8B678" w14:textId="77777777" w:rsidTr="0097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6A492C5" w14:textId="77777777" w:rsidR="00F72DC6" w:rsidRPr="00F12AAF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F12AAF"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529F856E" w14:textId="77777777" w:rsidR="00F72DC6" w:rsidRPr="00F12AAF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  <w:cs/>
              </w:rPr>
            </w:pPr>
            <w:r w:rsidRPr="00F12AAF">
              <w:rPr>
                <w:rFonts w:ascii="TH SarabunPSK" w:hAnsi="TH SarabunPSK" w:cs="TH SarabunPSK" w:hint="cs"/>
                <w:b w:val="0"/>
                <w:bCs w:val="0"/>
                <w:color w:val="000000" w:themeColor="text1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4CCE9C16" w14:textId="77777777" w:rsidR="00F72DC6" w:rsidRPr="00F12AAF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F12AAF"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2D46CAA4" w14:textId="77777777" w:rsidR="00F72DC6" w:rsidRPr="00F12AAF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  <w:cs/>
              </w:rPr>
            </w:pPr>
            <w:r w:rsidRPr="00F12AAF">
              <w:rPr>
                <w:rFonts w:ascii="TH SarabunPSK" w:hAnsi="TH SarabunPSK" w:cs="TH SarabunPSK" w:hint="cs"/>
                <w:b w:val="0"/>
                <w:bCs w:val="0"/>
                <w:color w:val="000000" w:themeColor="text1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12AAF" w:rsidRPr="00F12AAF" w14:paraId="3A1B8738" w14:textId="77777777" w:rsidTr="0097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07DCD89D" w14:textId="0CEDEDCC" w:rsidR="00F72DC6" w:rsidRPr="00F12AAF" w:rsidRDefault="00F72DC6" w:rsidP="009226C2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</w:rPr>
            </w:pPr>
          </w:p>
        </w:tc>
        <w:tc>
          <w:tcPr>
            <w:tcW w:w="2303" w:type="dxa"/>
          </w:tcPr>
          <w:p w14:paraId="3E6EA94C" w14:textId="0F175393" w:rsidR="00F72DC6" w:rsidRPr="00F12AAF" w:rsidRDefault="00F72DC6" w:rsidP="0092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253" w:type="dxa"/>
          </w:tcPr>
          <w:p w14:paraId="36618D2B" w14:textId="0A8AFB72" w:rsidR="00F72DC6" w:rsidRPr="00F12AAF" w:rsidRDefault="00F72DC6" w:rsidP="0092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270" w:type="dxa"/>
          </w:tcPr>
          <w:p w14:paraId="57718C2D" w14:textId="18787BE2" w:rsidR="00F72DC6" w:rsidRPr="00F12AAF" w:rsidRDefault="00F72DC6" w:rsidP="0092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F12AAF" w:rsidRPr="00F12AAF" w14:paraId="503027AD" w14:textId="77777777" w:rsidTr="0097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4D1F4643" w14:textId="77777777" w:rsidR="00F72DC6" w:rsidRPr="00F12AAF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40"/>
                <w:szCs w:val="40"/>
              </w:rPr>
            </w:pPr>
          </w:p>
        </w:tc>
        <w:tc>
          <w:tcPr>
            <w:tcW w:w="2303" w:type="dxa"/>
          </w:tcPr>
          <w:p w14:paraId="43D746CA" w14:textId="77777777" w:rsidR="00F72DC6" w:rsidRPr="00F12A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253" w:type="dxa"/>
          </w:tcPr>
          <w:p w14:paraId="34C3940B" w14:textId="77777777" w:rsidR="00F72DC6" w:rsidRPr="00F12A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270" w:type="dxa"/>
          </w:tcPr>
          <w:p w14:paraId="4E13299C" w14:textId="77777777" w:rsidR="00F72DC6" w:rsidRPr="00F12A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89917CF" w14:textId="77777777" w:rsidR="00FC1070" w:rsidRPr="00F12AAF" w:rsidRDefault="00F72DC6" w:rsidP="00F72DC6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F12AAF">
        <w:rPr>
          <w:rFonts w:hint="cs"/>
          <w:b/>
          <w:bCs/>
          <w:color w:val="000000" w:themeColor="text1"/>
          <w:cs/>
        </w:rPr>
        <w:lastRenderedPageBreak/>
        <w:t>บทนำ</w:t>
      </w:r>
    </w:p>
    <w:sdt>
      <w:sdtPr>
        <w:rPr>
          <w:rFonts w:hint="cs"/>
          <w:color w:val="000000" w:themeColor="text1"/>
          <w:cs/>
        </w:rPr>
        <w:id w:val="-1623533790"/>
        <w:placeholder>
          <w:docPart w:val="EDEB058B35DC4FD892A817AF96FC5A42"/>
        </w:placeholder>
      </w:sdtPr>
      <w:sdtEndPr/>
      <w:sdtContent>
        <w:sdt>
          <w:sdtPr>
            <w:rPr>
              <w:rFonts w:hint="cs"/>
              <w:color w:val="000000" w:themeColor="text1"/>
              <w:cs/>
            </w:rPr>
            <w:id w:val="-990938687"/>
            <w:placeholder>
              <w:docPart w:val="6507108B1B054204AEB5B7D6A408BE9D"/>
            </w:placeholder>
          </w:sdtPr>
          <w:sdtEndPr/>
          <w:sdtContent>
            <w:p w14:paraId="2E9DA754" w14:textId="2266249D" w:rsidR="004953D7" w:rsidRPr="00F12AAF" w:rsidRDefault="00551EB1" w:rsidP="004953D7">
              <w:pPr>
                <w:rPr>
                  <w:color w:val="000000" w:themeColor="text1"/>
                </w:rPr>
              </w:pPr>
              <w:r w:rsidRPr="00F12AAF">
                <w:rPr>
                  <w:color w:val="000000" w:themeColor="text1"/>
                  <w:cs/>
                </w:rPr>
                <w:tab/>
              </w:r>
              <w:r w:rsidR="004953D7" w:rsidRPr="00F12AAF">
                <w:rPr>
                  <w:rFonts w:cs="TH SarabunPSK"/>
                  <w:color w:val="000000" w:themeColor="text1"/>
                  <w:cs/>
                </w:rPr>
                <w:t>ภาควิชาวิศวกรรมคอมพิวเตอร์ คณะวิศวกรรมศาสตร์ ก</w:t>
              </w:r>
              <w:r w:rsidR="004953D7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="004953D7" w:rsidRPr="00F12AAF">
                <w:rPr>
                  <w:rFonts w:cs="TH SarabunPSK"/>
                  <w:color w:val="000000" w:themeColor="text1"/>
                  <w:cs/>
                </w:rPr>
                <w:t>แพงแสนมีวัสดุและอุปกรณ์ส</w:t>
              </w:r>
              <w:r w:rsidR="004953D7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="004953D7" w:rsidRPr="00F12AAF">
                <w:rPr>
                  <w:rFonts w:cs="TH SarabunPSK"/>
                  <w:color w:val="000000" w:themeColor="text1"/>
                  <w:cs/>
                </w:rPr>
                <w:t>หรับให้</w:t>
              </w:r>
            </w:p>
            <w:p w14:paraId="712910DD" w14:textId="3D403C14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นิสิตยืมเพื่อท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โครงงานวิศวกรรมคอมพิวเตอร์ที่หลากหลาย แต่ในปัจจุบัน การจัดการอุปกรณ์ของภาควิชา</w:t>
              </w:r>
            </w:p>
            <w:p w14:paraId="4F78D5D6" w14:textId="29104836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</w:t>
              </w:r>
            </w:p>
            <w:p w14:paraId="69B04DC7" w14:textId="0F980AD6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อาศัยการจ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ของตนเองว่ามีอุปกรณ์ใดบ้างภายในภาควิชาฯ และนิสิตสามารถยืมได้ นอกจากนี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้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การยืม</w:t>
              </w:r>
            </w:p>
            <w:p w14:paraId="2BA4BFBC" w14:textId="6BDC15A0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อุปกรณ์ต่าง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 xml:space="preserve"> 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ๆ นั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้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นยังท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ผ่านการบันทึกลงบนกระดาษ และให้อาจารย์ที่ปรึกษาโครงงานเซ็นรับรอง และเมื่อ</w:t>
              </w:r>
            </w:p>
            <w:p w14:paraId="6A5C4D1C" w14:textId="4F8ED53A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นิสิต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ทำ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โครงงานเสร็จก็ต้องคืนอุปกรณ์ โดยมีเจ้าหน้าที่ของภาควิชาที่รับผิดชอบคอยตรวจสอบการคืน</w:t>
              </w:r>
            </w:p>
            <w:p w14:paraId="720725C0" w14:textId="3596DF2C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อุปกรณ์ ซึ่งจะต้องใช้ใบยืมอุปกรณ์ที่เก็บไว้เป็นเวลา 1 ภาคการศึกษาหรือ 1 ปี ซึ่งง่ายต่อการสูญหาย อีก</w:t>
              </w:r>
            </w:p>
            <w:p w14:paraId="17403D40" w14:textId="0AD4D7C4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ทั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้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ง ในการตรวจสอบว่ามีอุปกรณ์ใดยืมไปแล้วบ้างโดยผู้ใดไม่สามารถท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ได้โดยง่าย เนื่องจากต้องค้นจาก</w:t>
              </w:r>
            </w:p>
            <w:p w14:paraId="167A7587" w14:textId="77777777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ใบยืมทีละใบ</w:t>
              </w:r>
            </w:p>
            <w:p w14:paraId="72FB7523" w14:textId="43976D88" w:rsidR="004953D7" w:rsidRPr="00F12AAF" w:rsidRDefault="00551EB1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ab/>
              </w:r>
              <w:r w:rsidR="004953D7" w:rsidRPr="00F12AAF">
                <w:rPr>
                  <w:rFonts w:cs="TH SarabunPSK"/>
                  <w:color w:val="000000" w:themeColor="text1"/>
                  <w:cs/>
                </w:rPr>
                <w:t>ภาควิชาวิศวกรรมคอมพิวเตอร์จึงพิจารณาเห็นควรให้พัฒนาระบบยืม-คืนอุปกรณ์ของภาควิชาฯ</w:t>
              </w:r>
            </w:p>
            <w:p w14:paraId="33C9A94A" w14:textId="43820B8C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ในรูปแบบของเว็บแอพลิเคชั่น เพื่ออ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นวยความสะดวกต่อนิสิต และเจ้าหน้าที่ในการดูแลจัดการอุปกรณ์</w:t>
              </w:r>
            </w:p>
            <w:p w14:paraId="5A70532C" w14:textId="2CE14C69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ต่าง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 xml:space="preserve"> 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ๆ อีกทั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้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งยังสามารถท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ฐานข้อมูลของอุปกรณ์ต่าง</w:t>
              </w:r>
              <w:r w:rsidR="00551EB1" w:rsidRPr="00F12AAF">
                <w:rPr>
                  <w:rFonts w:cs="TH SarabunPSK" w:hint="cs"/>
                  <w:color w:val="000000" w:themeColor="text1"/>
                  <w:cs/>
                </w:rPr>
                <w:t xml:space="preserve"> 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ๆ ได้อย่างเป็นระบบและระเบียบมากขึ้น นอกจากนี้</w:t>
              </w:r>
            </w:p>
            <w:p w14:paraId="2233B047" w14:textId="5A3D2E3C" w:rsidR="004953D7" w:rsidRPr="00F12AAF" w:rsidRDefault="004953D7" w:rsidP="004953D7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ยังสามารถลดภาระการเก็บเอกสารของเจ้าหน้าที่และนิสิต ลดค่าใช้จ่ายที่เกิดขึ้นจากการพิมพ์ใบยืม และ</w:t>
              </w:r>
            </w:p>
            <w:p w14:paraId="7533E863" w14:textId="7823A8AF" w:rsidR="004953D7" w:rsidRPr="00F12AAF" w:rsidRDefault="004953D7" w:rsidP="004953D7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ลดการใช้กระดาษอีกด้วย</w:t>
              </w:r>
            </w:p>
            <w:p w14:paraId="1E1F231F" w14:textId="77777777" w:rsidR="00551EB1" w:rsidRPr="00F12AAF" w:rsidRDefault="00551EB1" w:rsidP="00551EB1">
              <w:pPr>
                <w:rPr>
                  <w:rFonts w:cs="TH SarabunPSK"/>
                  <w:b/>
                  <w:bCs/>
                  <w:color w:val="000000" w:themeColor="text1"/>
                </w:rPr>
              </w:pPr>
              <w:r w:rsidRPr="00F12AAF">
                <w:rPr>
                  <w:rFonts w:cs="TH SarabunPSK"/>
                  <w:b/>
                  <w:bCs/>
                  <w:color w:val="000000" w:themeColor="text1"/>
                  <w:cs/>
                </w:rPr>
                <w:t>วัตถุประสงค์</w:t>
              </w:r>
            </w:p>
            <w:p w14:paraId="2B9324B8" w14:textId="0E8BE114" w:rsidR="00551EB1" w:rsidRPr="00F12AAF" w:rsidRDefault="00551EB1" w:rsidP="00551EB1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ab/>
                <w:t>1. เพื่อออกแบบและพัฒนาระบบยืม-คืนอุปกรณ์ส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หรับภาควิชาวิศวกรรมคอมพิวเตอร์ คณะ</w:t>
              </w:r>
            </w:p>
            <w:p w14:paraId="46F4731F" w14:textId="05E68F01" w:rsidR="00551EB1" w:rsidRPr="00F12AAF" w:rsidRDefault="00551EB1" w:rsidP="00551EB1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วิศวกรรมศาสตร์ ก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แพงแสน มหาวิทยาลัยเกษตรศาสตร์</w:t>
              </w:r>
            </w:p>
            <w:p w14:paraId="2AF142A8" w14:textId="0F664C44" w:rsidR="00551EB1" w:rsidRPr="00F12AAF" w:rsidRDefault="00551EB1" w:rsidP="00551EB1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ab/>
                <w:t>2. เพื่อจัดท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ฐานข้อมูลของอุปกรณ์ของภาควิชาวิศวกรรมคอมพิวเตอร์ คณะวิศวกรรมศาสตร์</w:t>
              </w:r>
            </w:p>
            <w:p w14:paraId="0496EB12" w14:textId="0D4BAF3D" w:rsidR="00551EB1" w:rsidRPr="00F12AAF" w:rsidRDefault="00551EB1" w:rsidP="00551EB1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ก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แพงแสน มหาวิทยาลัยเกษตรศาสตร์</w:t>
              </w:r>
            </w:p>
            <w:p w14:paraId="2CC4C252" w14:textId="6F6E0EA9" w:rsidR="00551EB1" w:rsidRPr="00F12AAF" w:rsidRDefault="00551EB1" w:rsidP="00551EB1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lastRenderedPageBreak/>
                <w:tab/>
                <w:t>3. เพื่อปรับปรุงวิธีการในการยืม-คืนอุปกรณ์ของนิสิตและบุคลากรในภาควิชาวิศวกรรมคอมพิวเตอร์</w:t>
              </w:r>
            </w:p>
            <w:p w14:paraId="0B0B2934" w14:textId="26F909E0" w:rsidR="00551EB1" w:rsidRPr="00F12AAF" w:rsidRDefault="00551EB1" w:rsidP="00551EB1">
              <w:pPr>
                <w:rPr>
                  <w:rFonts w:cs="TH SarabunPSK"/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>คณะวิศวกรรมศาสตร์ ก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ำ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แพงแสน มหาวิทยาลัยเกษตรศาสตร์</w:t>
              </w:r>
            </w:p>
            <w:p w14:paraId="04335744" w14:textId="63A7B348" w:rsidR="00875E62" w:rsidRPr="00F12AAF" w:rsidRDefault="000B1E56" w:rsidP="00875E62">
              <w:pPr>
                <w:rPr>
                  <w:color w:val="000000" w:themeColor="text1"/>
                </w:rPr>
              </w:pPr>
              <w:r w:rsidRPr="00F12AAF">
                <w:rPr>
                  <w:rFonts w:cs="TH SarabunPSK"/>
                  <w:color w:val="000000" w:themeColor="text1"/>
                  <w:cs/>
                </w:rPr>
                <w:tab/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โดยระบบ</w:t>
              </w:r>
              <w:r w:rsidRPr="00F12AAF">
                <w:rPr>
                  <w:rFonts w:cs="TH SarabunPSK"/>
                  <w:color w:val="000000" w:themeColor="text1"/>
                  <w:cs/>
                </w:rPr>
                <w:t>ระบบยืม-คืนอุปกรณ์สำหรับภาควิชาวิศวกรรมคอมพิวเตอร์</w:t>
              </w:r>
              <w:r w:rsidRPr="00F12AAF">
                <w:rPr>
                  <w:rFonts w:cs="TH SarabunPSK" w:hint="cs"/>
                  <w:color w:val="000000" w:themeColor="text1"/>
                  <w:cs/>
                </w:rPr>
                <w:t>จะต้องสามารถ</w:t>
              </w:r>
              <w:r w:rsidR="009226C2" w:rsidRPr="00F12AAF">
                <w:rPr>
                  <w:rFonts w:cs="TH SarabunPSK" w:hint="cs"/>
                  <w:color w:val="000000" w:themeColor="text1"/>
                  <w:cs/>
                </w:rPr>
                <w:t>ให้นิสิตตรวจสอบรายชื่ออุปกรณ์ ทำการยืมได้ และยังจะต้องให้เจ้าหน้าที่</w:t>
              </w:r>
              <w:bookmarkStart w:id="1" w:name="_Hlk32061703"/>
              <w:r w:rsidR="009226C2" w:rsidRPr="00F12AAF">
                <w:rPr>
                  <w:rFonts w:cs="TH SarabunPSK" w:hint="cs"/>
                  <w:color w:val="000000" w:themeColor="text1"/>
                  <w:cs/>
                </w:rPr>
                <w:t>ทำการเพิ่มอุปกรณ์ ดูสถานะของอุปกรณ์ว่าถูกยืมไปหรือไม่ ถ้าถูกยืมก็สามารถตรวจสอบได้ว่าใครเป็นคนดู และ</w:t>
              </w:r>
              <w:r w:rsidR="009226C2" w:rsidRPr="00F12AAF">
                <w:rPr>
                  <w:rFonts w:cs="TH SarabunPSK"/>
                  <w:color w:val="000000" w:themeColor="text1"/>
                  <w:cs/>
                </w:rPr>
                <w:t>เจ้าหน้าที่สามารถดูรายงานสถิติการยืมอุปกรณ์เป็นรายเดือน รายปี</w:t>
              </w:r>
              <w:r w:rsidR="009226C2" w:rsidRPr="00F12AAF">
                <w:rPr>
                  <w:rFonts w:cs="TH SarabunPSK" w:hint="cs"/>
                  <w:color w:val="000000" w:themeColor="text1"/>
                  <w:cs/>
                </w:rPr>
                <w:t>ได้อีกด้วย</w:t>
              </w:r>
            </w:p>
          </w:sdtContent>
        </w:sdt>
      </w:sdtContent>
    </w:sdt>
    <w:bookmarkEnd w:id="1" w:displacedByCustomXml="prev"/>
    <w:p w14:paraId="40A770DE" w14:textId="77777777" w:rsidR="00F72DC6" w:rsidRPr="00F12AAF" w:rsidRDefault="0067440B" w:rsidP="00F72DC6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F12AAF">
        <w:rPr>
          <w:rFonts w:hint="cs"/>
          <w:b/>
          <w:bCs/>
          <w:color w:val="000000" w:themeColor="text1"/>
          <w:cs/>
        </w:rPr>
        <w:t>ความต้องการของผู้ใช้ (</w:t>
      </w:r>
      <w:r w:rsidRPr="00F12AAF">
        <w:rPr>
          <w:b/>
          <w:bCs/>
          <w:color w:val="000000" w:themeColor="text1"/>
        </w:rPr>
        <w:t>User Requirements)</w:t>
      </w:r>
    </w:p>
    <w:p w14:paraId="72A1D215" w14:textId="77777777" w:rsidR="000032D2" w:rsidRPr="00F12AAF" w:rsidRDefault="0067440B" w:rsidP="000032D2">
      <w:pPr>
        <w:pStyle w:val="ListParagraph"/>
        <w:rPr>
          <w:color w:val="000000" w:themeColor="text1"/>
        </w:rPr>
      </w:pPr>
      <w:bookmarkStart w:id="2" w:name="_Hlk32224916"/>
      <w:r w:rsidRPr="00F12AAF">
        <w:rPr>
          <w:rFonts w:hint="cs"/>
          <w:color w:val="000000" w:themeColor="text1"/>
          <w:cs/>
        </w:rPr>
        <w:t>ส่วนต่อประสานของซอฟต์แวร์</w:t>
      </w:r>
    </w:p>
    <w:bookmarkEnd w:id="2" w:displacedByCustomXml="next"/>
    <w:sdt>
      <w:sdtPr>
        <w:rPr>
          <w:rFonts w:cstheme="minorHAnsi" w:hint="cs"/>
          <w:color w:val="000000" w:themeColor="text1"/>
        </w:rPr>
        <w:id w:val="1915352894"/>
        <w:placeholder>
          <w:docPart w:val="142B2CE021324220B567F8B3DDFDCD56"/>
        </w:placeholder>
      </w:sdtPr>
      <w:sdtEndPr>
        <w:rPr>
          <w:rFonts w:cstheme="minorBidi"/>
        </w:rPr>
      </w:sdtEndPr>
      <w:sdtContent>
        <w:p w14:paraId="45055CE0" w14:textId="511E0929" w:rsidR="00D224DA" w:rsidRPr="00F12AAF" w:rsidRDefault="001E2C64" w:rsidP="00D224DA">
          <w:pPr>
            <w:rPr>
              <w:color w:val="000000" w:themeColor="text1"/>
            </w:rPr>
          </w:pPr>
          <w:r w:rsidRPr="00F12AAF">
            <w:rPr>
              <w:rFonts w:hint="cs"/>
              <w:color w:val="000000" w:themeColor="text1"/>
              <w:cs/>
            </w:rPr>
            <w:t>ระบบนนทรี</w:t>
          </w:r>
        </w:p>
      </w:sdtContent>
    </w:sdt>
    <w:p w14:paraId="79C8D0EB" w14:textId="77777777" w:rsidR="0067440B" w:rsidRPr="00F12AAF" w:rsidRDefault="0067440B" w:rsidP="0067440B">
      <w:pPr>
        <w:pStyle w:val="ListParagraph"/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>ส่วนต่อประสานกับผู้ใช้</w:t>
      </w:r>
      <w:r w:rsidRPr="00F12AAF">
        <w:rPr>
          <w:color w:val="000000" w:themeColor="text1"/>
        </w:rPr>
        <w:t xml:space="preserve"> </w:t>
      </w:r>
    </w:p>
    <w:sdt>
      <w:sdtPr>
        <w:rPr>
          <w:color w:val="000000" w:themeColor="text1"/>
        </w:rPr>
        <w:id w:val="752401504"/>
        <w:placeholder>
          <w:docPart w:val="A8B42C07987142058022C35B2C581977"/>
        </w:placeholder>
      </w:sdtPr>
      <w:sdtEndPr/>
      <w:sdtContent>
        <w:p w14:paraId="3F0DEF9B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rFonts w:cs="TH SarabunPSK"/>
              <w:color w:val="000000" w:themeColor="text1"/>
              <w:cs/>
            </w:rPr>
            <w:t>ส่วนของผู้ใช้งาน(นิสิต</w:t>
          </w:r>
          <w:r w:rsidRPr="00F12AAF">
            <w:rPr>
              <w:color w:val="000000" w:themeColor="text1"/>
            </w:rPr>
            <w:t>,</w:t>
          </w:r>
          <w:r w:rsidRPr="00F12AAF">
            <w:rPr>
              <w:rFonts w:cs="TH SarabunPSK"/>
              <w:color w:val="000000" w:themeColor="text1"/>
              <w:cs/>
            </w:rPr>
            <w:t>อาจารย์)</w:t>
          </w:r>
        </w:p>
        <w:p w14:paraId="14ADDC10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-</w:t>
          </w:r>
          <w:r w:rsidRPr="00F12AAF">
            <w:rPr>
              <w:rFonts w:cs="TH SarabunPSK"/>
              <w:color w:val="000000" w:themeColor="text1"/>
              <w:cs/>
            </w:rPr>
            <w:t xml:space="preserve">จะมีหน้าเเรกให้ทำการ </w:t>
          </w:r>
          <w:r w:rsidRPr="00F12AAF">
            <w:rPr>
              <w:color w:val="000000" w:themeColor="text1"/>
            </w:rPr>
            <w:t>Login</w:t>
          </w:r>
          <w:r w:rsidRPr="00F12AAF">
            <w:rPr>
              <w:rFonts w:cs="TH SarabunPSK"/>
              <w:color w:val="000000" w:themeColor="text1"/>
              <w:cs/>
            </w:rPr>
            <w:t>เข้าระบบ</w:t>
          </w:r>
        </w:p>
        <w:p w14:paraId="6CE0019D" w14:textId="1A5CFBFC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-</w:t>
          </w:r>
          <w:r w:rsidRPr="00F12AAF">
            <w:rPr>
              <w:rFonts w:cs="TH SarabunPSK"/>
              <w:color w:val="000000" w:themeColor="text1"/>
              <w:cs/>
            </w:rPr>
            <w:t>หลังจากเข้</w:t>
          </w:r>
          <w:r w:rsidRPr="00F12AAF">
            <w:rPr>
              <w:rFonts w:cs="TH SarabunPSK" w:hint="cs"/>
              <w:color w:val="000000" w:themeColor="text1"/>
              <w:cs/>
            </w:rPr>
            <w:t>าสู่</w:t>
          </w:r>
          <w:r w:rsidRPr="00F12AAF">
            <w:rPr>
              <w:rFonts w:cs="TH SarabunPSK"/>
              <w:color w:val="000000" w:themeColor="text1"/>
              <w:cs/>
            </w:rPr>
            <w:t>ระบบ</w:t>
          </w:r>
          <w:proofErr w:type="spellStart"/>
          <w:r w:rsidRPr="00F12AAF">
            <w:rPr>
              <w:rFonts w:cs="TH SarabunPSK"/>
              <w:color w:val="000000" w:themeColor="text1"/>
              <w:cs/>
            </w:rPr>
            <w:t>เเล้</w:t>
          </w:r>
          <w:proofErr w:type="spellEnd"/>
          <w:r w:rsidRPr="00F12AAF">
            <w:rPr>
              <w:rFonts w:cs="TH SarabunPSK"/>
              <w:color w:val="000000" w:themeColor="text1"/>
              <w:cs/>
            </w:rPr>
            <w:t>วจะมีหน้าต่างแสดงอุปกรณ์ที่มีให้ยืม</w:t>
          </w:r>
        </w:p>
        <w:p w14:paraId="68AADFE4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-</w:t>
          </w:r>
          <w:r w:rsidRPr="00F12AAF">
            <w:rPr>
              <w:rFonts w:cs="TH SarabunPSK"/>
              <w:color w:val="000000" w:themeColor="text1"/>
              <w:cs/>
            </w:rPr>
            <w:t>ในการยืมอุปกรณ์ผู้ใช้งานจะต้องกดยืนยันการยืมที่หน้าเเสดงผล</w:t>
          </w:r>
        </w:p>
        <w:p w14:paraId="7E5C1168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rFonts w:cs="TH SarabunPSK"/>
              <w:color w:val="000000" w:themeColor="text1"/>
              <w:cs/>
            </w:rPr>
            <w:t>ส่วนของเจ้าหน้าที่</w:t>
          </w:r>
        </w:p>
        <w:p w14:paraId="2D14ABFB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-</w:t>
          </w:r>
          <w:r w:rsidRPr="00F12AAF">
            <w:rPr>
              <w:rFonts w:cs="TH SarabunPSK"/>
              <w:color w:val="000000" w:themeColor="text1"/>
              <w:cs/>
            </w:rPr>
            <w:t xml:space="preserve">จะมีหน้าเเรกให้ทำการ </w:t>
          </w:r>
          <w:r w:rsidRPr="00F12AAF">
            <w:rPr>
              <w:color w:val="000000" w:themeColor="text1"/>
            </w:rPr>
            <w:t>Login</w:t>
          </w:r>
          <w:r w:rsidRPr="00F12AAF">
            <w:rPr>
              <w:rFonts w:cs="TH SarabunPSK"/>
              <w:color w:val="000000" w:themeColor="text1"/>
              <w:cs/>
            </w:rPr>
            <w:t>เข้าระบบ</w:t>
          </w:r>
        </w:p>
        <w:p w14:paraId="0D1696ED" w14:textId="2BD49C96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-</w:t>
          </w:r>
          <w:r w:rsidRPr="00F12AAF">
            <w:rPr>
              <w:rFonts w:cs="TH SarabunPSK"/>
              <w:color w:val="000000" w:themeColor="text1"/>
              <w:cs/>
            </w:rPr>
            <w:t>หลังจากเข้า</w:t>
          </w:r>
          <w:r w:rsidRPr="00F12AAF">
            <w:rPr>
              <w:rFonts w:cs="TH SarabunPSK" w:hint="cs"/>
              <w:color w:val="000000" w:themeColor="text1"/>
              <w:cs/>
            </w:rPr>
            <w:t>สู่</w:t>
          </w:r>
          <w:r w:rsidRPr="00F12AAF">
            <w:rPr>
              <w:rFonts w:cs="TH SarabunPSK"/>
              <w:color w:val="000000" w:themeColor="text1"/>
              <w:cs/>
            </w:rPr>
            <w:t>ระบบ</w:t>
          </w:r>
          <w:proofErr w:type="spellStart"/>
          <w:r w:rsidRPr="00F12AAF">
            <w:rPr>
              <w:rFonts w:cs="TH SarabunPSK"/>
              <w:color w:val="000000" w:themeColor="text1"/>
              <w:cs/>
            </w:rPr>
            <w:t>เเล้</w:t>
          </w:r>
          <w:proofErr w:type="spellEnd"/>
          <w:r w:rsidRPr="00F12AAF">
            <w:rPr>
              <w:rFonts w:cs="TH SarabunPSK"/>
              <w:color w:val="000000" w:themeColor="text1"/>
              <w:cs/>
            </w:rPr>
            <w:t>วจะมีฟังก์ชันให้เลือกใช้งาน</w:t>
          </w:r>
          <w:r w:rsidRPr="00F12AAF">
            <w:rPr>
              <w:rFonts w:hint="cs"/>
              <w:color w:val="000000" w:themeColor="text1"/>
              <w:cs/>
            </w:rPr>
            <w:t>3</w:t>
          </w:r>
          <w:r w:rsidRPr="00F12AAF">
            <w:rPr>
              <w:rFonts w:cs="TH SarabunPSK"/>
              <w:color w:val="000000" w:themeColor="text1"/>
              <w:cs/>
            </w:rPr>
            <w:t>อย่าง</w:t>
          </w:r>
        </w:p>
        <w:p w14:paraId="36A8B44D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 xml:space="preserve"> 1.</w:t>
          </w:r>
          <w:r w:rsidRPr="00F12AAF">
            <w:rPr>
              <w:rFonts w:cs="TH SarabunPSK"/>
              <w:color w:val="000000" w:themeColor="text1"/>
              <w:cs/>
            </w:rPr>
            <w:t>ตั้งค่าอุปกรณ์</w:t>
          </w:r>
        </w:p>
        <w:p w14:paraId="0119BC47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 xml:space="preserve"> -</w:t>
          </w:r>
          <w:r w:rsidRPr="00F12AAF">
            <w:rPr>
              <w:rFonts w:cs="TH SarabunPSK"/>
              <w:color w:val="000000" w:themeColor="text1"/>
              <w:cs/>
            </w:rPr>
            <w:t>ใช้สำหรับเพิ่ม ลดหรือเเก้ไขสถานะของอุปกรณ์ได้</w:t>
          </w:r>
        </w:p>
        <w:p w14:paraId="53589C26" w14:textId="77777777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2.</w:t>
          </w:r>
          <w:r w:rsidRPr="00F12AAF">
            <w:rPr>
              <w:rFonts w:cs="TH SarabunPSK"/>
              <w:color w:val="000000" w:themeColor="text1"/>
              <w:cs/>
            </w:rPr>
            <w:t>หน้าต่างเเสดงอุปกรณ์ที่มีให้ยืมทั้งหมดในระบบ</w:t>
          </w:r>
        </w:p>
        <w:p w14:paraId="046A1FDA" w14:textId="07FF05D4" w:rsidR="00113A65" w:rsidRPr="00F12AAF" w:rsidRDefault="00113A65" w:rsidP="00113A65">
          <w:p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>-</w:t>
          </w:r>
          <w:proofErr w:type="gramStart"/>
          <w:r w:rsidRPr="00F12AAF">
            <w:rPr>
              <w:rFonts w:cs="TH SarabunPSK"/>
              <w:color w:val="000000" w:themeColor="text1"/>
              <w:cs/>
            </w:rPr>
            <w:t>หน้าต่างนี้จะเเสดงชื่อของนิสิต</w:t>
          </w:r>
          <w:proofErr w:type="spellStart"/>
          <w:r w:rsidRPr="00F12AAF">
            <w:rPr>
              <w:rFonts w:cs="TH SarabunPSK"/>
              <w:color w:val="000000" w:themeColor="text1"/>
              <w:cs/>
            </w:rPr>
            <w:t>เเละ</w:t>
          </w:r>
          <w:proofErr w:type="spellEnd"/>
          <w:r w:rsidRPr="00F12AAF">
            <w:rPr>
              <w:rFonts w:cs="TH SarabunPSK"/>
              <w:color w:val="000000" w:themeColor="text1"/>
              <w:cs/>
            </w:rPr>
            <w:t xml:space="preserve">อาจารย์ </w:t>
          </w:r>
          <w:r w:rsidRPr="00F12AAF">
            <w:rPr>
              <w:color w:val="000000" w:themeColor="text1"/>
            </w:rPr>
            <w:t>,</w:t>
          </w:r>
          <w:r w:rsidRPr="00F12AAF">
            <w:rPr>
              <w:rFonts w:cs="TH SarabunPSK"/>
              <w:color w:val="000000" w:themeColor="text1"/>
              <w:cs/>
            </w:rPr>
            <w:t>วันที่ยืม</w:t>
          </w:r>
          <w:proofErr w:type="gramEnd"/>
          <w:r w:rsidRPr="00F12AAF">
            <w:rPr>
              <w:color w:val="000000" w:themeColor="text1"/>
            </w:rPr>
            <w:t>,</w:t>
          </w:r>
          <w:r w:rsidRPr="00F12AAF">
            <w:rPr>
              <w:rFonts w:cs="TH SarabunPSK"/>
              <w:color w:val="000000" w:themeColor="text1"/>
              <w:cs/>
            </w:rPr>
            <w:t>กำหนดคืนหากมันถูกยืมอยู่</w:t>
          </w:r>
        </w:p>
        <w:p w14:paraId="55ACF15A" w14:textId="77777777" w:rsidR="00972555" w:rsidRPr="00F12AAF" w:rsidRDefault="00113A65" w:rsidP="00113A65">
          <w:pPr>
            <w:rPr>
              <w:rFonts w:cs="TH SarabunPSK"/>
              <w:color w:val="000000" w:themeColor="text1"/>
            </w:rPr>
          </w:pPr>
          <w:r w:rsidRPr="00F12AAF">
            <w:rPr>
              <w:rFonts w:cs="TH SarabunPSK" w:hint="cs"/>
              <w:color w:val="000000" w:themeColor="text1"/>
              <w:cs/>
            </w:rPr>
            <w:t>3.</w:t>
          </w:r>
          <w:r w:rsidR="00972555" w:rsidRPr="00F12AAF">
            <w:rPr>
              <w:rFonts w:cs="TH SarabunPSK" w:hint="cs"/>
              <w:color w:val="000000" w:themeColor="text1"/>
              <w:cs/>
            </w:rPr>
            <w:t>การดูสถิติของอุปกรณ์</w:t>
          </w:r>
        </w:p>
        <w:p w14:paraId="2803B584" w14:textId="7D6ADF22" w:rsidR="0067440B" w:rsidRPr="00F12AAF" w:rsidRDefault="00972555" w:rsidP="00113A65">
          <w:pPr>
            <w:rPr>
              <w:color w:val="000000" w:themeColor="text1"/>
            </w:rPr>
          </w:pPr>
          <w:r w:rsidRPr="00F12AAF">
            <w:rPr>
              <w:rFonts w:cs="TH SarabunPSK" w:hint="cs"/>
              <w:color w:val="000000" w:themeColor="text1"/>
              <w:cs/>
            </w:rPr>
            <w:lastRenderedPageBreak/>
            <w:t>-ในหน้านี้เจ้าหน้าที่จะสามารถดูสถิติของอุปกรณ์ได้จากตาราง</w:t>
          </w:r>
        </w:p>
      </w:sdtContent>
    </w:sdt>
    <w:p w14:paraId="31576365" w14:textId="77777777" w:rsidR="000032D2" w:rsidRPr="00F12AAF" w:rsidRDefault="000032D2" w:rsidP="000032D2">
      <w:pPr>
        <w:pStyle w:val="ListParagraph"/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>คุณลักษณะของผู้ใช้</w:t>
      </w:r>
    </w:p>
    <w:sdt>
      <w:sdtPr>
        <w:rPr>
          <w:rFonts w:hint="cs"/>
          <w:color w:val="000000" w:themeColor="text1"/>
        </w:rPr>
        <w:id w:val="355242163"/>
        <w:placeholder>
          <w:docPart w:val="B5688838782D4745884BA027F7A9F14E"/>
        </w:placeholder>
      </w:sdtPr>
      <w:sdtEndPr/>
      <w:sdtContent>
        <w:p w14:paraId="429A9370" w14:textId="77777777" w:rsidR="00A3087A" w:rsidRPr="00F12AAF" w:rsidRDefault="00A3087A" w:rsidP="00D224DA">
          <w:pPr>
            <w:rPr>
              <w:color w:val="000000" w:themeColor="text1"/>
            </w:rPr>
          </w:pPr>
          <w:r w:rsidRPr="00F12AAF">
            <w:rPr>
              <w:rFonts w:hint="cs"/>
              <w:color w:val="000000" w:themeColor="text1"/>
              <w:cs/>
            </w:rPr>
            <w:t>ผู้ที่จะใช้ระบบนี้ได้จะต้องเป็นผู้ที่มีรหัสนนทรี ซึ่งสามารถแบ่งออกเป็น</w:t>
          </w:r>
        </w:p>
        <w:p w14:paraId="005D4C27" w14:textId="77777777" w:rsidR="00A3087A" w:rsidRPr="00F12AAF" w:rsidRDefault="00A3087A" w:rsidP="00D224DA">
          <w:pPr>
            <w:rPr>
              <w:rFonts w:cs="TH SarabunPSK"/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rFonts w:hint="cs"/>
              <w:color w:val="000000" w:themeColor="text1"/>
              <w:cs/>
            </w:rPr>
            <w:t>1. เจ้าหน้าที่ ซึ่งสามารถเข้าไป</w:t>
          </w:r>
          <w:r w:rsidRPr="00F12AAF">
            <w:rPr>
              <w:rFonts w:cs="TH SarabunPSK" w:hint="cs"/>
              <w:color w:val="000000" w:themeColor="text1"/>
              <w:cs/>
            </w:rPr>
            <w:t>ทำการเพิ่มอุปกรณ์ ดูสถานะของอุปกรณ์ว่าถูกยืมไปหรือไม่ ถ้าถูกยืมก็สามารถตรวจสอบได้ว่าใครเป็นคนดู และ</w:t>
          </w:r>
          <w:r w:rsidRPr="00F12AAF">
            <w:rPr>
              <w:rFonts w:cs="TH SarabunPSK"/>
              <w:color w:val="000000" w:themeColor="text1"/>
              <w:cs/>
            </w:rPr>
            <w:t>เจ้าหน้าที่สามารถดูรายงานสถิติการยืมอุปกรณ์เป็นรายเดือน รายปี</w:t>
          </w:r>
          <w:r w:rsidRPr="00F12AAF">
            <w:rPr>
              <w:rFonts w:cs="TH SarabunPSK" w:hint="cs"/>
              <w:color w:val="000000" w:themeColor="text1"/>
              <w:cs/>
            </w:rPr>
            <w:t>ได้อีกด้วย</w:t>
          </w:r>
        </w:p>
        <w:p w14:paraId="1234CE5D" w14:textId="77777777" w:rsidR="00A3087A" w:rsidRPr="00F12AAF" w:rsidRDefault="00A3087A" w:rsidP="00D224DA">
          <w:pPr>
            <w:rPr>
              <w:rFonts w:cs="TH SarabunPSK"/>
              <w:color w:val="000000" w:themeColor="text1"/>
            </w:rPr>
          </w:pPr>
          <w:r w:rsidRPr="00F12AAF">
            <w:rPr>
              <w:rFonts w:cs="TH SarabunPSK"/>
              <w:color w:val="000000" w:themeColor="text1"/>
              <w:cs/>
            </w:rPr>
            <w:tab/>
          </w:r>
          <w:r w:rsidRPr="00F12AAF">
            <w:rPr>
              <w:rFonts w:cs="TH SarabunPSK" w:hint="cs"/>
              <w:color w:val="000000" w:themeColor="text1"/>
              <w:cs/>
            </w:rPr>
            <w:t>2. นิสิต ซึ่งสามารถเข้าไปตรวจสอบรายชื่ออุปกรณ์ ทำการยืมได้</w:t>
          </w:r>
        </w:p>
        <w:p w14:paraId="008CD663" w14:textId="05A198B5" w:rsidR="00D224DA" w:rsidRPr="00F12AAF" w:rsidRDefault="00A3087A" w:rsidP="00D224DA">
          <w:pPr>
            <w:rPr>
              <w:color w:val="000000" w:themeColor="text1"/>
            </w:rPr>
          </w:pPr>
          <w:r w:rsidRPr="00F12AAF">
            <w:rPr>
              <w:rFonts w:cs="TH SarabunPSK"/>
              <w:color w:val="000000" w:themeColor="text1"/>
              <w:cs/>
            </w:rPr>
            <w:tab/>
          </w:r>
          <w:r w:rsidRPr="00F12AAF">
            <w:rPr>
              <w:rFonts w:cs="TH SarabunPSK" w:hint="cs"/>
              <w:color w:val="000000" w:themeColor="text1"/>
              <w:cs/>
            </w:rPr>
            <w:t>3.อาจารย์  ซึ่งสามารถเข้าไปตรวจสอบรายชื่ออุปกรณ์ ทำการยืมได้</w:t>
          </w:r>
        </w:p>
      </w:sdtContent>
    </w:sdt>
    <w:p w14:paraId="36094C63" w14:textId="77777777" w:rsidR="00C61B85" w:rsidRPr="00F12AAF" w:rsidRDefault="00C61B85" w:rsidP="00C61B85">
      <w:pPr>
        <w:pStyle w:val="ListParagraph"/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>คุณสมบัติของระบบ</w:t>
      </w:r>
    </w:p>
    <w:sdt>
      <w:sdtPr>
        <w:rPr>
          <w:rFonts w:hint="cs"/>
          <w:color w:val="000000" w:themeColor="text1"/>
        </w:rPr>
        <w:id w:val="-1212884091"/>
        <w:placeholder>
          <w:docPart w:val="D9E23B0FBB3945158D7689050492AE75"/>
        </w:placeholder>
      </w:sdtPr>
      <w:sdtEndPr/>
      <w:sdtContent>
        <w:p w14:paraId="2F3B9151" w14:textId="06EF3158" w:rsidR="00C10FD7" w:rsidRPr="00F12AAF" w:rsidRDefault="00C10FD7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</w:rPr>
            <w:tab/>
            <w:t xml:space="preserve">1. </w:t>
          </w:r>
          <w:r w:rsidRPr="00F12AAF">
            <w:rPr>
              <w:color w:val="000000" w:themeColor="text1"/>
              <w:cs/>
            </w:rPr>
            <w:t>เจ้าหน้าที่ที่มีหน้าที่ดูแลอุปกรณ์สามารถใส่ข้อมูลของอุปกรณ์ของภาควิชาฯ ได้ พร้อมระบุ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หมวดหมู่ของอุปกรณ์โดยข้อมูลของอุปกรณ์ประกอบด้วย ชื่อ รายละเอียด เลขครุภัณฑ์(หากมี)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เป็นอย่างน้อย</w:t>
          </w:r>
          <w:r w:rsidR="000B04D5" w:rsidRPr="00F12AAF">
            <w:rPr>
              <w:rFonts w:hint="cs"/>
              <w:color w:val="000000" w:themeColor="text1"/>
              <w:cs/>
            </w:rPr>
            <w:t>และเจ้าหน้าที่สามารถเพิ่มหมวดหมู่ของอุปกรณ์ได้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="000B04D5"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2. </w:t>
          </w:r>
          <w:r w:rsidRPr="00F12AAF">
            <w:rPr>
              <w:color w:val="000000" w:themeColor="text1"/>
              <w:cs/>
            </w:rPr>
            <w:t>เจ้าหน้าที่สามารถก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หนดให้อุปกรณ์แต่ละชิ้นสามารถอนุญาตให้ยืมหรือไม่ให้ยืมได้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3. </w:t>
          </w:r>
          <w:r w:rsidRPr="00F12AAF">
            <w:rPr>
              <w:color w:val="000000" w:themeColor="text1"/>
              <w:cs/>
            </w:rPr>
            <w:t>นิสิตค้นหาอุปกรณ์ที่สามารถให้ยืมได้โดยค้นหาจากหมวดหมู่ หรือค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ส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คัญ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4. </w:t>
          </w:r>
          <w:r w:rsidRPr="00F12AAF">
            <w:rPr>
              <w:color w:val="000000" w:themeColor="text1"/>
              <w:cs/>
            </w:rPr>
            <w:t>นิสิตสามารถยืมอุปกรณ์ที่อนุญาตให้ยืมได้ โดยจะต้องระบุเหตุผลที่ยืม และในกรณีที่น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ไปใช้ท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โครงงานฯ จะต้องระบุชื่อโครงงาน และระบุอาจารย์ที่ปรึกษาโครงงานหรืออาจารย์ที่รับผิดชอบใน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การยืมอุปกรณ์นั้น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5. </w:t>
          </w:r>
          <w:r w:rsidRPr="00F12AAF">
            <w:rPr>
              <w:color w:val="000000" w:themeColor="text1"/>
              <w:cs/>
            </w:rPr>
            <w:t>อาจารย์ผู้รับผิดชอบสามารถอนุมัติการยืมอุปกรณ์ หลังจากที่นิสิตส่งค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ร้องขอการยืมอุปกรณ์แล้ว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โดยระบบอาจส่งอีเมล์แจ้งเตือนอาจารย์</w:t>
          </w:r>
          <w:r w:rsidRPr="00F12AAF">
            <w:rPr>
              <w:color w:val="000000" w:themeColor="text1"/>
            </w:rPr>
            <w:t xml:space="preserve"> </w:t>
          </w:r>
        </w:p>
        <w:p w14:paraId="0AD79732" w14:textId="77777777" w:rsidR="00C10FD7" w:rsidRPr="00F12AAF" w:rsidRDefault="00C10FD7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6. </w:t>
          </w:r>
          <w:r w:rsidRPr="00F12AAF">
            <w:rPr>
              <w:color w:val="000000" w:themeColor="text1"/>
              <w:cs/>
            </w:rPr>
            <w:t>หลังจากที่อาจารย์อนุมัติแล้ว ระบบอาจส่งค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แจ้งเตือนหรืออีเมล์ไปยังนิสิตผู้ร้องขอ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7. </w:t>
          </w:r>
          <w:r w:rsidRPr="00F12AAF">
            <w:rPr>
              <w:color w:val="000000" w:themeColor="text1"/>
              <w:cs/>
            </w:rPr>
            <w:t>บุคลากรในภาควิชาฯ สามารถค้นหาและยืมอุปกรณ์ที่มีในฐานข้อมูลได้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8. </w:t>
          </w:r>
          <w:r w:rsidRPr="00F12AAF">
            <w:rPr>
              <w:color w:val="000000" w:themeColor="text1"/>
              <w:cs/>
            </w:rPr>
            <w:t>เจ้าหน้าที่ผู้รับผิดชอบสามารถบันทึกวันที่ให้ยืมอุปกรณ์ หลังจากที่อาจารย์อนุมัติการยืม และนิสิต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มาขอรับอุปกรณ์และในกรณีที่บุคลากรเป็นผู้ยืม ผู้นั</w:t>
          </w:r>
          <w:r w:rsidRPr="00F12AAF">
            <w:rPr>
              <w:rFonts w:hint="cs"/>
              <w:color w:val="000000" w:themeColor="text1"/>
              <w:cs/>
            </w:rPr>
            <w:t>้</w:t>
          </w:r>
          <w:r w:rsidRPr="00F12AAF">
            <w:rPr>
              <w:color w:val="000000" w:themeColor="text1"/>
              <w:cs/>
            </w:rPr>
            <w:t>นสามารถมาขอรับได้ทันที</w:t>
          </w:r>
          <w:r w:rsidRPr="00F12AAF">
            <w:rPr>
              <w:color w:val="000000" w:themeColor="text1"/>
            </w:rPr>
            <w:t xml:space="preserve"> </w:t>
          </w:r>
        </w:p>
        <w:p w14:paraId="0235F704" w14:textId="77777777" w:rsidR="00C10FD7" w:rsidRPr="00F12AAF" w:rsidRDefault="00C10FD7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9. </w:t>
          </w:r>
          <w:r w:rsidRPr="00F12AAF">
            <w:rPr>
              <w:color w:val="000000" w:themeColor="text1"/>
              <w:cs/>
            </w:rPr>
            <w:t>เจ้าหน้าที่สามารถบันทึกวันคืนอุปกรณ์ เมื่อนิสิต/บุคลากรน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อุปกรณ์มาคืน</w:t>
          </w:r>
          <w:r w:rsidRPr="00F12AAF">
            <w:rPr>
              <w:color w:val="000000" w:themeColor="text1"/>
            </w:rPr>
            <w:t xml:space="preserve"> </w:t>
          </w:r>
        </w:p>
        <w:p w14:paraId="15B22F8A" w14:textId="77777777" w:rsidR="00C10FD7" w:rsidRPr="00F12AAF" w:rsidRDefault="00C10FD7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10. </w:t>
          </w:r>
          <w:r w:rsidRPr="00F12AAF">
            <w:rPr>
              <w:color w:val="000000" w:themeColor="text1"/>
              <w:cs/>
            </w:rPr>
            <w:t>เจ้าหน้าที่สามารถดูรายการอุปกรณ์ทั</w:t>
          </w:r>
          <w:r w:rsidRPr="00F12AAF">
            <w:rPr>
              <w:rFonts w:hint="cs"/>
              <w:color w:val="000000" w:themeColor="text1"/>
              <w:cs/>
            </w:rPr>
            <w:t>้</w:t>
          </w:r>
          <w:r w:rsidRPr="00F12AAF">
            <w:rPr>
              <w:color w:val="000000" w:themeColor="text1"/>
              <w:cs/>
            </w:rPr>
            <w:t>งหมดได้ พร้อมกับดูสถานะของอุปกรณ์ และผู้ยืม (ในกรณีที่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อุปกรณ์ถูกยืม) รวมถึงอาจารย์ที่รับผิดชอบ (ในกรณีที่นิสิตยืม)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lastRenderedPageBreak/>
            <w:tab/>
          </w:r>
          <w:r w:rsidRPr="00F12AAF">
            <w:rPr>
              <w:color w:val="000000" w:themeColor="text1"/>
            </w:rPr>
            <w:t xml:space="preserve">11. </w:t>
          </w:r>
          <w:r w:rsidRPr="00F12AAF">
            <w:rPr>
              <w:color w:val="000000" w:themeColor="text1"/>
              <w:cs/>
            </w:rPr>
            <w:t>เจ้าหน้าที่สามารถสืบค้นได้ว่านิสิต/บุคลากรคนใดมีรายการยืมอุปกรณ์ใดค้างไว้บ้าง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12. </w:t>
          </w:r>
          <w:r w:rsidRPr="00F12AAF">
            <w:rPr>
              <w:color w:val="000000" w:themeColor="text1"/>
              <w:cs/>
            </w:rPr>
            <w:t>เจ้าหน้าที่สามารถสืบค้นและติดตามได้ว่าอุปกรณ์ใดถูกยืมหรือบุคคลใดยืมอุปกรณ์เกินกว่า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 xml:space="preserve">ระยะเวลาที่ระบุเช่น เกิน </w:t>
          </w:r>
          <w:r w:rsidRPr="00F12AAF">
            <w:rPr>
              <w:color w:val="000000" w:themeColor="text1"/>
            </w:rPr>
            <w:t xml:space="preserve">3 </w:t>
          </w:r>
          <w:r w:rsidRPr="00F12AAF">
            <w:rPr>
              <w:color w:val="000000" w:themeColor="text1"/>
              <w:cs/>
            </w:rPr>
            <w:t>เดือน</w:t>
          </w:r>
          <w:r w:rsidRPr="00F12AAF">
            <w:rPr>
              <w:color w:val="000000" w:themeColor="text1"/>
            </w:rPr>
            <w:t xml:space="preserve">, 6 </w:t>
          </w:r>
          <w:r w:rsidRPr="00F12AAF">
            <w:rPr>
              <w:color w:val="000000" w:themeColor="text1"/>
              <w:cs/>
            </w:rPr>
            <w:t>เดือน หรือ</w:t>
          </w:r>
          <w:r w:rsidRPr="00F12AAF">
            <w:rPr>
              <w:color w:val="000000" w:themeColor="text1"/>
            </w:rPr>
            <w:t xml:space="preserve">1 </w:t>
          </w:r>
          <w:r w:rsidRPr="00F12AAF">
            <w:rPr>
              <w:color w:val="000000" w:themeColor="text1"/>
              <w:cs/>
            </w:rPr>
            <w:t>ปี เป็นต้น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  <w:cs/>
            </w:rPr>
            <w:tab/>
          </w:r>
          <w:r w:rsidRPr="00F12AAF">
            <w:rPr>
              <w:color w:val="000000" w:themeColor="text1"/>
            </w:rPr>
            <w:t xml:space="preserve">13. </w:t>
          </w:r>
          <w:r w:rsidRPr="00F12AAF">
            <w:rPr>
              <w:color w:val="000000" w:themeColor="text1"/>
              <w:cs/>
            </w:rPr>
            <w:t>เจ้าหน้าที่สามารถดูรายงานสถิติการยืมอุปกรณ์เป็นรายเดือน รายปี ได้ โดยสามารถเห็นแนวโน้ม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ของการใช้งานอุปกรณ์ประเภทต่าง</w:t>
          </w:r>
          <w:r w:rsidRPr="00F12AAF">
            <w:rPr>
              <w:rFonts w:hint="cs"/>
              <w:color w:val="000000" w:themeColor="text1"/>
              <w:cs/>
            </w:rPr>
            <w:t xml:space="preserve"> </w:t>
          </w:r>
          <w:r w:rsidRPr="00F12AAF">
            <w:rPr>
              <w:color w:val="000000" w:themeColor="text1"/>
              <w:cs/>
            </w:rPr>
            <w:t>ๆ เพื่อวิเคราะห์ว่าอุปกรณ์ใดควรซื้อเพิ่มบ้าง หรืออุปกรณ์ใดไม่</w:t>
          </w:r>
          <w:r w:rsidRPr="00F12AAF">
            <w:rPr>
              <w:color w:val="000000" w:themeColor="text1"/>
            </w:rPr>
            <w:t xml:space="preserve"> </w:t>
          </w:r>
          <w:r w:rsidRPr="00F12AAF">
            <w:rPr>
              <w:color w:val="000000" w:themeColor="text1"/>
              <w:cs/>
            </w:rPr>
            <w:t>จ</w:t>
          </w:r>
          <w:r w:rsidRPr="00F12AAF">
            <w:rPr>
              <w:rFonts w:hint="cs"/>
              <w:color w:val="000000" w:themeColor="text1"/>
              <w:cs/>
            </w:rPr>
            <w:t>ำ</w:t>
          </w:r>
          <w:r w:rsidRPr="00F12AAF">
            <w:rPr>
              <w:color w:val="000000" w:themeColor="text1"/>
              <w:cs/>
            </w:rPr>
            <w:t>เป็นต้องซ</w:t>
          </w:r>
          <w:r w:rsidRPr="00F12AAF">
            <w:rPr>
              <w:rFonts w:hint="cs"/>
              <w:color w:val="000000" w:themeColor="text1"/>
              <w:cs/>
            </w:rPr>
            <w:t>ื้</w:t>
          </w:r>
          <w:r w:rsidRPr="00F12AAF">
            <w:rPr>
              <w:color w:val="000000" w:themeColor="text1"/>
              <w:cs/>
            </w:rPr>
            <w:t>อเพิ่มแล้ว</w:t>
          </w:r>
          <w:r w:rsidRPr="00F12AAF">
            <w:rPr>
              <w:rFonts w:hint="cs"/>
              <w:color w:val="000000" w:themeColor="text1"/>
            </w:rPr>
            <w:t xml:space="preserve"> </w:t>
          </w:r>
        </w:p>
        <w:p w14:paraId="5E040F63" w14:textId="1BCE9E79" w:rsidR="00C10FD7" w:rsidRPr="00F12AAF" w:rsidRDefault="00C10FD7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rFonts w:hint="cs"/>
              <w:color w:val="000000" w:themeColor="text1"/>
              <w:cs/>
            </w:rPr>
            <w:t>14. ผู้ที่เข้าใช้ได้จำเป็นต้องมีรหัสนนทรี</w:t>
          </w:r>
        </w:p>
        <w:p w14:paraId="35413603" w14:textId="77777777" w:rsidR="000B04D5" w:rsidRPr="00F12AAF" w:rsidRDefault="00C10FD7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rFonts w:hint="cs"/>
              <w:color w:val="000000" w:themeColor="text1"/>
              <w:cs/>
            </w:rPr>
            <w:t>15. ผู้ยืมสามารถทำการยกเลิกคำขอยืมที่ส่งไปแล้วได้</w:t>
          </w:r>
        </w:p>
        <w:p w14:paraId="1DC44331" w14:textId="60C623C7" w:rsidR="00C61B85" w:rsidRPr="00F12AAF" w:rsidRDefault="000B04D5" w:rsidP="00C61B85">
          <w:pPr>
            <w:pStyle w:val="ListParagraph"/>
            <w:numPr>
              <w:ilvl w:val="0"/>
              <w:numId w:val="0"/>
            </w:numPr>
            <w:rPr>
              <w:color w:val="000000" w:themeColor="text1"/>
            </w:rPr>
          </w:pPr>
          <w:r w:rsidRPr="00F12AAF">
            <w:rPr>
              <w:color w:val="000000" w:themeColor="text1"/>
              <w:cs/>
            </w:rPr>
            <w:tab/>
          </w:r>
          <w:r w:rsidRPr="00F12AAF">
            <w:rPr>
              <w:rFonts w:hint="cs"/>
              <w:color w:val="000000" w:themeColor="text1"/>
              <w:cs/>
            </w:rPr>
            <w:t>16. สามารถตรวจสอบประวัติการยืมคืนของผู้ใช้ได้</w:t>
          </w:r>
        </w:p>
      </w:sdtContent>
    </w:sdt>
    <w:p w14:paraId="0D5269D9" w14:textId="77777777" w:rsidR="000032D2" w:rsidRPr="00F12AAF" w:rsidRDefault="00C379D7" w:rsidP="000032D2">
      <w:pPr>
        <w:pStyle w:val="ListParagraph"/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>สมมติฐานและข้อจำกัดในการพัฒนา</w:t>
      </w:r>
    </w:p>
    <w:sdt>
      <w:sdtPr>
        <w:rPr>
          <w:rFonts w:hint="cs"/>
          <w:color w:val="000000" w:themeColor="text1"/>
        </w:rPr>
        <w:id w:val="-223299261"/>
        <w:placeholder>
          <w:docPart w:val="73592B09E12C4F6DBA645D26408BA831"/>
        </w:placeholder>
      </w:sdtPr>
      <w:sdtEndPr/>
      <w:sdtContent>
        <w:p w14:paraId="17314378" w14:textId="5DA9F0F1" w:rsidR="0083497D" w:rsidRPr="00F12AAF" w:rsidRDefault="00541F3A" w:rsidP="0083497D">
          <w:pPr>
            <w:rPr>
              <w:rFonts w:hint="cs"/>
              <w:color w:val="000000" w:themeColor="text1"/>
            </w:rPr>
          </w:pPr>
          <w:r w:rsidRPr="00F12AAF">
            <w:rPr>
              <w:rFonts w:hint="cs"/>
              <w:color w:val="000000" w:themeColor="text1"/>
              <w:cs/>
            </w:rPr>
            <w:t>จำเป็นต้องใช้อินเทอร์เน็ตไม่อย่างนั้นจะไม่สามารถใช้งานระบบได้</w:t>
          </w:r>
        </w:p>
      </w:sdtContent>
    </w:sdt>
    <w:p w14:paraId="57F613EE" w14:textId="77777777" w:rsidR="009360A7" w:rsidRPr="00F12AAF" w:rsidRDefault="00C379D7" w:rsidP="00F72DC6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F12AAF">
        <w:rPr>
          <w:rFonts w:hint="cs"/>
          <w:b/>
          <w:bCs/>
          <w:color w:val="000000" w:themeColor="text1"/>
          <w:cs/>
        </w:rPr>
        <w:t>ความต้องการของระบบ</w:t>
      </w:r>
    </w:p>
    <w:p w14:paraId="19211C95" w14:textId="260EA862" w:rsidR="00E45CCA" w:rsidRPr="00F12AAF" w:rsidRDefault="009360A7" w:rsidP="00E45CCA">
      <w:pPr>
        <w:pStyle w:val="ListParagraph"/>
        <w:rPr>
          <w:rFonts w:hint="cs"/>
          <w:color w:val="000000" w:themeColor="text1"/>
        </w:rPr>
      </w:pPr>
      <w:r w:rsidRPr="00F12AAF">
        <w:rPr>
          <w:rFonts w:hint="cs"/>
          <w:color w:val="000000" w:themeColor="text1"/>
          <w:cs/>
        </w:rPr>
        <w:t xml:space="preserve">ความต้องการแบบ </w:t>
      </w:r>
      <w:r w:rsidRPr="00F12AAF">
        <w:rPr>
          <w:color w:val="000000" w:themeColor="text1"/>
        </w:rPr>
        <w:t>functional</w:t>
      </w:r>
      <w:r w:rsidR="00BD5D52" w:rsidRPr="00F12AAF">
        <w:rPr>
          <w:rFonts w:cs="TH SarabunPSK" w:hint="cs"/>
          <w:color w:val="000000" w:themeColor="text1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F12AAF" w:rsidRPr="00F12AAF" w14:paraId="4D839332" w14:textId="77777777" w:rsidTr="00513C44">
        <w:tc>
          <w:tcPr>
            <w:tcW w:w="4027" w:type="dxa"/>
            <w:shd w:val="clear" w:color="auto" w:fill="FFFFCC"/>
          </w:tcPr>
          <w:p w14:paraId="265231CF" w14:textId="1B5E817C" w:rsidR="00153CD7" w:rsidRPr="00F12AAF" w:rsidRDefault="00153CD7" w:rsidP="00E45CCA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>system feature</w:t>
            </w:r>
          </w:p>
        </w:tc>
        <w:tc>
          <w:tcPr>
            <w:tcW w:w="4989" w:type="dxa"/>
            <w:shd w:val="clear" w:color="auto" w:fill="FFFFCC"/>
          </w:tcPr>
          <w:p w14:paraId="3A4D9616" w14:textId="139A2946" w:rsidR="00153CD7" w:rsidRPr="00F12AAF" w:rsidRDefault="004C0D85" w:rsidP="00E45CCA">
            <w:pPr>
              <w:rPr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t>ประเภทผู้ใช้</w:t>
            </w:r>
          </w:p>
        </w:tc>
      </w:tr>
      <w:tr w:rsidR="00F12AAF" w:rsidRPr="00F12AAF" w14:paraId="4EC3CAE5" w14:textId="77777777" w:rsidTr="00513C44">
        <w:tc>
          <w:tcPr>
            <w:tcW w:w="4027" w:type="dxa"/>
          </w:tcPr>
          <w:p w14:paraId="4BB2D0C3" w14:textId="3C535758" w:rsidR="00153CD7" w:rsidRPr="00F12AAF" w:rsidRDefault="006226B3" w:rsidP="00E45CCA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3.2.1</w:t>
            </w:r>
            <w:r w:rsidR="00153CD7" w:rsidRPr="00F12AAF">
              <w:rPr>
                <w:color w:val="000000" w:themeColor="text1"/>
              </w:rPr>
              <w:t xml:space="preserve"> </w:t>
            </w:r>
            <w:r w:rsidR="00225A48" w:rsidRPr="00F12AAF">
              <w:rPr>
                <w:rFonts w:hint="cs"/>
                <w:color w:val="000000" w:themeColor="text1"/>
                <w:cs/>
              </w:rPr>
              <w:t xml:space="preserve">ระบบ </w:t>
            </w:r>
            <w:r w:rsidR="00225A48" w:rsidRPr="00F12AAF">
              <w:rPr>
                <w:color w:val="000000" w:themeColor="text1"/>
              </w:rPr>
              <w:t>login</w:t>
            </w:r>
          </w:p>
          <w:p w14:paraId="25FF9C63" w14:textId="391CBC63" w:rsidR="00153CD7" w:rsidRPr="00F12AAF" w:rsidRDefault="006226B3" w:rsidP="00E45CCA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3.2.1.1</w:t>
            </w:r>
            <w:r w:rsidR="00153CD7" w:rsidRPr="00F12AAF">
              <w:rPr>
                <w:color w:val="000000" w:themeColor="text1"/>
              </w:rPr>
              <w:t xml:space="preserve"> </w:t>
            </w:r>
            <w:r w:rsidR="00225A48" w:rsidRPr="00F12AAF">
              <w:rPr>
                <w:rFonts w:hint="cs"/>
                <w:color w:val="000000" w:themeColor="text1"/>
                <w:cs/>
              </w:rPr>
              <w:t>ระบบนี้ไว้ป้องกันไม่ให้ผู้ที่ไม่มีรหัสนนทรีเข้าใช้งาน</w:t>
            </w:r>
          </w:p>
          <w:p w14:paraId="2E8F1706" w14:textId="09FE9977" w:rsidR="005E1510" w:rsidRPr="00F12AAF" w:rsidRDefault="006226B3" w:rsidP="00E45CCA">
            <w:pPr>
              <w:rPr>
                <w:rFonts w:hint="cs"/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 xml:space="preserve">3.2.1.2 </w:t>
            </w:r>
            <w:r w:rsidR="005E1510" w:rsidRPr="00F12AAF">
              <w:rPr>
                <w:rFonts w:hint="cs"/>
                <w:color w:val="000000" w:themeColor="text1"/>
                <w:cs/>
              </w:rPr>
              <w:t>ผู้ใช้กรอกรหัสผ่าน และระบบจะทำการตรวจสอบกับฐานข้อมูล</w:t>
            </w:r>
          </w:p>
          <w:p w14:paraId="73A307F7" w14:textId="77777777" w:rsidR="004C54B1" w:rsidRPr="00F12AAF" w:rsidRDefault="004C54B1" w:rsidP="00E45CCA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 xml:space="preserve">3.2.1.3.1 </w:t>
            </w:r>
            <w:r w:rsidRPr="00F12AAF">
              <w:rPr>
                <w:color w:val="000000" w:themeColor="text1"/>
              </w:rPr>
              <w:t>functional req #1</w:t>
            </w:r>
            <w:r w:rsidR="00022C38" w:rsidRPr="00F12AAF">
              <w:rPr>
                <w:color w:val="000000" w:themeColor="text1"/>
              </w:rPr>
              <w:t>.1</w:t>
            </w:r>
          </w:p>
          <w:p w14:paraId="507575C2" w14:textId="10F459BD" w:rsidR="004C54B1" w:rsidRPr="00F12AAF" w:rsidRDefault="00F46239" w:rsidP="00E45CCA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1) </w:t>
            </w:r>
            <w:proofErr w:type="gramStart"/>
            <w:r w:rsidRPr="00F12AAF">
              <w:rPr>
                <w:color w:val="000000" w:themeColor="text1"/>
              </w:rPr>
              <w:t>description:</w:t>
            </w:r>
            <w:r w:rsidR="005E1510" w:rsidRPr="00F12AAF">
              <w:rPr>
                <w:rFonts w:hint="cs"/>
                <w:color w:val="000000" w:themeColor="text1"/>
                <w:cs/>
              </w:rPr>
              <w:t>ตรวจสอบผู้ใช้</w:t>
            </w:r>
            <w:proofErr w:type="gramEnd"/>
          </w:p>
          <w:p w14:paraId="45336406" w14:textId="44F83F23" w:rsidR="00F46239" w:rsidRPr="00F12AAF" w:rsidRDefault="00F46239" w:rsidP="00E45CCA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</w:t>
            </w:r>
            <w:r w:rsidR="00F12AAF">
              <w:rPr>
                <w:rFonts w:hint="cs"/>
                <w:color w:val="000000" w:themeColor="text1"/>
                <w:cs/>
              </w:rPr>
              <w:t xml:space="preserve"> </w:t>
            </w:r>
            <w:r w:rsidR="005E1510" w:rsidRPr="00F12AAF">
              <w:rPr>
                <w:color w:val="000000" w:themeColor="text1"/>
              </w:rPr>
              <w:t xml:space="preserve">user </w:t>
            </w:r>
            <w:r w:rsidR="005E1510" w:rsidRPr="00F12AAF">
              <w:rPr>
                <w:rFonts w:hint="cs"/>
                <w:color w:val="000000" w:themeColor="text1"/>
                <w:cs/>
              </w:rPr>
              <w:t xml:space="preserve">และ </w:t>
            </w:r>
            <w:r w:rsidR="005E1510" w:rsidRPr="00F12AAF">
              <w:rPr>
                <w:color w:val="000000" w:themeColor="text1"/>
              </w:rPr>
              <w:t xml:space="preserve">password </w:t>
            </w:r>
            <w:r w:rsidR="005E1510" w:rsidRPr="00F12AAF">
              <w:rPr>
                <w:rFonts w:hint="cs"/>
                <w:color w:val="000000" w:themeColor="text1"/>
                <w:cs/>
              </w:rPr>
              <w:t>นนทรี</w:t>
            </w:r>
          </w:p>
          <w:p w14:paraId="5F911E22" w14:textId="246435A4" w:rsidR="00F46239" w:rsidRPr="00F12AAF" w:rsidRDefault="00F46239" w:rsidP="00E45CCA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="005E1510" w:rsidRPr="00F12AAF">
              <w:rPr>
                <w:rFonts w:hint="cs"/>
                <w:color w:val="000000" w:themeColor="text1"/>
                <w:cs/>
              </w:rPr>
              <w:t>กรอก</w:t>
            </w:r>
            <w:proofErr w:type="gramEnd"/>
            <w:r w:rsidR="005E1510" w:rsidRPr="00F12AAF">
              <w:rPr>
                <w:color w:val="000000" w:themeColor="text1"/>
              </w:rPr>
              <w:t>user</w:t>
            </w:r>
            <w:r w:rsidR="005E1510" w:rsidRPr="00F12AAF">
              <w:rPr>
                <w:rFonts w:hint="cs"/>
                <w:color w:val="000000" w:themeColor="text1"/>
                <w:cs/>
              </w:rPr>
              <w:t>และ</w:t>
            </w:r>
            <w:r w:rsidR="005E1510" w:rsidRPr="00F12AAF">
              <w:rPr>
                <w:color w:val="000000" w:themeColor="text1"/>
              </w:rPr>
              <w:t xml:space="preserve">password </w:t>
            </w:r>
            <w:r w:rsidR="005E1510" w:rsidRPr="00F12AAF">
              <w:rPr>
                <w:rFonts w:hint="cs"/>
                <w:color w:val="000000" w:themeColor="text1"/>
                <w:cs/>
              </w:rPr>
              <w:t>และทำการเช็คกับฐานข้อมูล</w:t>
            </w:r>
          </w:p>
          <w:p w14:paraId="5D3DE407" w14:textId="5B1CDFE3" w:rsidR="00F46239" w:rsidRPr="00F12AAF" w:rsidRDefault="00F46239" w:rsidP="00E45CCA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</w:t>
            </w:r>
            <w:r w:rsidR="00944EF7" w:rsidRPr="00F12AAF">
              <w:rPr>
                <w:color w:val="000000" w:themeColor="text1"/>
              </w:rPr>
              <w:t>:</w:t>
            </w:r>
            <w:r w:rsidR="005E1510" w:rsidRPr="00F12AAF">
              <w:rPr>
                <w:rFonts w:hint="cs"/>
                <w:color w:val="000000" w:themeColor="text1"/>
                <w:cs/>
              </w:rPr>
              <w:t>เข้าสู่ระบบได้</w:t>
            </w:r>
            <w:proofErr w:type="gramEnd"/>
          </w:p>
          <w:p w14:paraId="3B6102D2" w14:textId="42DB1028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2 ระบบยืมอุปกรณ์</w:t>
            </w:r>
          </w:p>
          <w:p w14:paraId="13B604DD" w14:textId="2882E97D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2</w:t>
            </w:r>
            <w:r w:rsidRPr="00F12AAF">
              <w:rPr>
                <w:rFonts w:hint="cs"/>
                <w:color w:val="000000" w:themeColor="text1"/>
                <w:cs/>
              </w:rPr>
              <w:t>.1</w:t>
            </w:r>
            <w:r w:rsidRPr="00F12AAF">
              <w:rPr>
                <w:color w:val="000000" w:themeColor="text1"/>
              </w:rPr>
              <w:t xml:space="preserve"> </w:t>
            </w:r>
            <w:r w:rsidRPr="00F12AAF">
              <w:rPr>
                <w:rFonts w:hint="cs"/>
                <w:color w:val="000000" w:themeColor="text1"/>
                <w:cs/>
              </w:rPr>
              <w:t>ระบบนี้</w:t>
            </w:r>
            <w:r w:rsidRPr="00F12AAF">
              <w:rPr>
                <w:rFonts w:hint="cs"/>
                <w:color w:val="000000" w:themeColor="text1"/>
                <w:cs/>
              </w:rPr>
              <w:t>มีไว้ให้นิสิตและอาจารย์ยืมอุปกรณ์</w:t>
            </w:r>
          </w:p>
          <w:p w14:paraId="48E54C34" w14:textId="54ACBC63" w:rsidR="005E1510" w:rsidRPr="00F12AAF" w:rsidRDefault="005E1510" w:rsidP="005E1510">
            <w:pPr>
              <w:rPr>
                <w:rFonts w:hint="cs"/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2</w:t>
            </w:r>
            <w:r w:rsidRPr="00F12AAF">
              <w:rPr>
                <w:rFonts w:hint="cs"/>
                <w:color w:val="000000" w:themeColor="text1"/>
                <w:cs/>
              </w:rPr>
              <w:t xml:space="preserve">.2 </w:t>
            </w:r>
            <w:r w:rsidRPr="00F12AAF">
              <w:rPr>
                <w:rFonts w:hint="cs"/>
                <w:color w:val="000000" w:themeColor="text1"/>
                <w:cs/>
              </w:rPr>
              <w:t>เลือกอุปกรณ์และรออนุมัติ</w:t>
            </w:r>
          </w:p>
          <w:p w14:paraId="1FA95064" w14:textId="588E4943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2</w:t>
            </w:r>
            <w:r w:rsidRPr="00F12AAF">
              <w:rPr>
                <w:rFonts w:hint="cs"/>
                <w:color w:val="000000" w:themeColor="text1"/>
                <w:cs/>
              </w:rPr>
              <w:t xml:space="preserve">.3.1 </w:t>
            </w:r>
            <w:r w:rsidRPr="00F12AAF">
              <w:rPr>
                <w:color w:val="000000" w:themeColor="text1"/>
              </w:rPr>
              <w:t>functional req #1.1</w:t>
            </w:r>
          </w:p>
          <w:p w14:paraId="2083E1D9" w14:textId="1D93F619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lastRenderedPageBreak/>
              <w:t xml:space="preserve">  1)</w:t>
            </w:r>
            <w:proofErr w:type="gramStart"/>
            <w:r w:rsidRPr="00F12AAF">
              <w:rPr>
                <w:color w:val="000000" w:themeColor="text1"/>
              </w:rPr>
              <w:t>description:</w:t>
            </w:r>
            <w:r w:rsidRPr="00F12AAF">
              <w:rPr>
                <w:rFonts w:hint="cs"/>
                <w:color w:val="000000" w:themeColor="text1"/>
                <w:cs/>
              </w:rPr>
              <w:t>ยืมอุปกรณ์</w:t>
            </w:r>
            <w:proofErr w:type="gramEnd"/>
            <w:r w:rsidRPr="00F12AAF">
              <w:rPr>
                <w:color w:val="000000" w:themeColor="text1"/>
              </w:rPr>
              <w:t xml:space="preserve">  </w:t>
            </w:r>
            <w:r w:rsidRPr="00F12AAF">
              <w:rPr>
                <w:rFonts w:hint="cs"/>
                <w:color w:val="000000" w:themeColor="text1"/>
                <w:cs/>
              </w:rPr>
              <w:t xml:space="preserve">                                                                 </w:t>
            </w:r>
            <w:r w:rsidRPr="00F12AAF">
              <w:rPr>
                <w:color w:val="000000" w:themeColor="text1"/>
              </w:rPr>
              <w:t>2) inputs:</w:t>
            </w:r>
            <w:r w:rsidRPr="00F12AAF">
              <w:rPr>
                <w:rFonts w:hint="cs"/>
                <w:color w:val="000000" w:themeColor="text1"/>
                <w:cs/>
              </w:rPr>
              <w:t>อุปกรณ์ที่จะยืม</w:t>
            </w:r>
          </w:p>
          <w:p w14:paraId="7E7C11A1" w14:textId="3B3CA8A3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เลือกอุปกรณ์และกรอกคำขอ</w:t>
            </w:r>
            <w:proofErr w:type="gramEnd"/>
          </w:p>
          <w:p w14:paraId="78BD387C" w14:textId="39555C5F" w:rsidR="005E1510" w:rsidRPr="00F12AAF" w:rsidRDefault="005E1510" w:rsidP="005E1510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คำขอยืม</w:t>
            </w:r>
            <w:proofErr w:type="gramEnd"/>
          </w:p>
          <w:p w14:paraId="19216305" w14:textId="4ACA4774" w:rsidR="005E1510" w:rsidRPr="00F12AAF" w:rsidRDefault="005E1510" w:rsidP="005E1510">
            <w:pPr>
              <w:rPr>
                <w:rFonts w:hint="cs"/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color w:val="000000" w:themeColor="text1"/>
              </w:rPr>
              <w:t xml:space="preserve"> </w:t>
            </w:r>
            <w:r w:rsidRPr="00F12AAF">
              <w:rPr>
                <w:rFonts w:hint="cs"/>
                <w:color w:val="000000" w:themeColor="text1"/>
                <w:cs/>
              </w:rPr>
              <w:t>ระบบ</w:t>
            </w:r>
            <w:r w:rsidRPr="00F12AAF">
              <w:rPr>
                <w:rFonts w:hint="cs"/>
                <w:color w:val="000000" w:themeColor="text1"/>
                <w:cs/>
              </w:rPr>
              <w:t>แก้ไขอุปกรณ์</w:t>
            </w:r>
          </w:p>
          <w:p w14:paraId="30E072E9" w14:textId="5F298619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rFonts w:hint="cs"/>
                <w:color w:val="000000" w:themeColor="text1"/>
                <w:cs/>
              </w:rPr>
              <w:t>.1</w:t>
            </w:r>
            <w:r w:rsidRPr="00F12AAF">
              <w:rPr>
                <w:color w:val="000000" w:themeColor="text1"/>
              </w:rPr>
              <w:t xml:space="preserve"> </w:t>
            </w:r>
            <w:r w:rsidRPr="00F12AAF">
              <w:rPr>
                <w:rFonts w:hint="cs"/>
                <w:color w:val="000000" w:themeColor="text1"/>
                <w:cs/>
              </w:rPr>
              <w:t>ระบบนี้มีไว้ให้แก้ไขอุปกรณ์</w:t>
            </w:r>
          </w:p>
          <w:p w14:paraId="2DA5220C" w14:textId="66D9D440" w:rsidR="005E1510" w:rsidRPr="00F12AAF" w:rsidRDefault="005E1510" w:rsidP="005E1510">
            <w:pPr>
              <w:rPr>
                <w:rFonts w:hint="cs"/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rFonts w:hint="cs"/>
                <w:color w:val="000000" w:themeColor="text1"/>
                <w:cs/>
              </w:rPr>
              <w:t xml:space="preserve">.2 </w:t>
            </w:r>
            <w:r w:rsidRPr="00F12AAF">
              <w:rPr>
                <w:rFonts w:hint="cs"/>
                <w:color w:val="000000" w:themeColor="text1"/>
                <w:cs/>
              </w:rPr>
              <w:t>เลือกการแก้ไขแล้วแก้ไข</w:t>
            </w:r>
          </w:p>
          <w:p w14:paraId="3317F230" w14:textId="0823A707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rFonts w:hint="cs"/>
                <w:color w:val="000000" w:themeColor="text1"/>
                <w:cs/>
              </w:rPr>
              <w:t xml:space="preserve">.3.1 </w:t>
            </w:r>
            <w:r w:rsidRPr="00F12AAF">
              <w:rPr>
                <w:color w:val="000000" w:themeColor="text1"/>
              </w:rPr>
              <w:t>functional req #1.1</w:t>
            </w:r>
          </w:p>
          <w:p w14:paraId="38B2EE62" w14:textId="5BB96D4E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1) </w:t>
            </w:r>
            <w:proofErr w:type="gramStart"/>
            <w:r w:rsidRPr="00F12AAF">
              <w:rPr>
                <w:color w:val="000000" w:themeColor="text1"/>
              </w:rPr>
              <w:t>description:</w:t>
            </w:r>
            <w:r w:rsidRPr="00F12AAF">
              <w:rPr>
                <w:rFonts w:hint="cs"/>
                <w:color w:val="000000" w:themeColor="text1"/>
                <w:cs/>
              </w:rPr>
              <w:t>เพิ่มอุปกรณ์</w:t>
            </w:r>
            <w:proofErr w:type="gramEnd"/>
          </w:p>
          <w:p w14:paraId="4370025D" w14:textId="660794FF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</w:t>
            </w:r>
            <w:proofErr w:type="gramStart"/>
            <w:r w:rsidRPr="00F12AAF">
              <w:rPr>
                <w:color w:val="000000" w:themeColor="text1"/>
              </w:rPr>
              <w:t>inputs:</w:t>
            </w:r>
            <w:r w:rsidRPr="00F12AAF">
              <w:rPr>
                <w:rFonts w:hint="cs"/>
                <w:color w:val="000000" w:themeColor="text1"/>
                <w:cs/>
              </w:rPr>
              <w:t>รายละเอียดอุปกรณ์ที่จะเพิ่ม</w:t>
            </w:r>
            <w:proofErr w:type="gramEnd"/>
          </w:p>
          <w:p w14:paraId="3B177EAE" w14:textId="722B680F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ทำการเลือกว่าต้องการ</w:t>
            </w:r>
            <w:proofErr w:type="gramEnd"/>
            <w:r w:rsidRPr="00F12AAF">
              <w:rPr>
                <w:rFonts w:hint="cs"/>
                <w:color w:val="000000" w:themeColor="text1"/>
                <w:cs/>
              </w:rPr>
              <w:t xml:space="preserve"> เพิ่มอุปกรณ์ กรอกรายละเอียด ยืนยัน</w:t>
            </w:r>
          </w:p>
          <w:p w14:paraId="0F63AB56" w14:textId="20AE63D4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อุปกรณ์ที่เพิ่ม</w:t>
            </w:r>
            <w:proofErr w:type="gramEnd"/>
          </w:p>
          <w:p w14:paraId="6D8A234D" w14:textId="7DA1D869" w:rsidR="005E1510" w:rsidRPr="00F12AAF" w:rsidRDefault="005E1510" w:rsidP="005E1510">
            <w:pPr>
              <w:rPr>
                <w:rFonts w:hint="cs"/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 xml:space="preserve">3.2.3.3. </w:t>
            </w:r>
            <w:r w:rsidRPr="00F12AAF">
              <w:rPr>
                <w:color w:val="000000" w:themeColor="text1"/>
              </w:rPr>
              <w:t>functional req #1.</w:t>
            </w:r>
            <w:r w:rsidRPr="00F12AAF">
              <w:rPr>
                <w:rFonts w:hint="cs"/>
                <w:color w:val="000000" w:themeColor="text1"/>
                <w:cs/>
              </w:rPr>
              <w:t>2</w:t>
            </w:r>
          </w:p>
          <w:p w14:paraId="67792F7D" w14:textId="3F8F3C79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1) </w:t>
            </w:r>
            <w:proofErr w:type="gramStart"/>
            <w:r w:rsidRPr="00F12AAF">
              <w:rPr>
                <w:color w:val="000000" w:themeColor="text1"/>
              </w:rPr>
              <w:t>description:</w:t>
            </w:r>
            <w:r w:rsidRPr="00F12AAF">
              <w:rPr>
                <w:rFonts w:hint="cs"/>
                <w:color w:val="000000" w:themeColor="text1"/>
                <w:cs/>
              </w:rPr>
              <w:t>ลบอุปกรณ์</w:t>
            </w:r>
            <w:proofErr w:type="gramEnd"/>
          </w:p>
          <w:p w14:paraId="2F1FCB9E" w14:textId="71E53603" w:rsidR="005E1510" w:rsidRPr="00F12AAF" w:rsidRDefault="005E1510" w:rsidP="005E151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</w:t>
            </w:r>
            <w:proofErr w:type="gramStart"/>
            <w:r w:rsidRPr="00F12AAF">
              <w:rPr>
                <w:color w:val="000000" w:themeColor="text1"/>
              </w:rPr>
              <w:t>inputs:</w:t>
            </w:r>
            <w:r w:rsidRPr="00F12AAF">
              <w:rPr>
                <w:rFonts w:hint="cs"/>
                <w:color w:val="000000" w:themeColor="text1"/>
                <w:cs/>
              </w:rPr>
              <w:t>รายละเอียดอุปกรณ์ที่จะลบ</w:t>
            </w:r>
            <w:proofErr w:type="gramEnd"/>
          </w:p>
          <w:p w14:paraId="430C1030" w14:textId="77777777" w:rsidR="00F12AAF" w:rsidRPr="00F12AAF" w:rsidRDefault="005E1510" w:rsidP="00F12AAF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="00F12AAF" w:rsidRPr="00F12AAF">
              <w:rPr>
                <w:rFonts w:hint="cs"/>
                <w:color w:val="000000" w:themeColor="text1"/>
                <w:cs/>
              </w:rPr>
              <w:t>ทำการเลือกว่าต้องการ</w:t>
            </w:r>
            <w:proofErr w:type="gramEnd"/>
            <w:r w:rsidR="00F12AAF" w:rsidRPr="00F12AAF">
              <w:rPr>
                <w:rFonts w:hint="cs"/>
                <w:color w:val="000000" w:themeColor="text1"/>
                <w:cs/>
              </w:rPr>
              <w:t xml:space="preserve"> ลบอุปกรณ์ไหน กดยืนยัน</w:t>
            </w:r>
          </w:p>
          <w:p w14:paraId="4E7A2384" w14:textId="08EE88C4" w:rsidR="005E1510" w:rsidRPr="00F12AAF" w:rsidRDefault="005E1510" w:rsidP="005E1510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="00F12AAF" w:rsidRPr="00F12AAF">
              <w:rPr>
                <w:rFonts w:hint="cs"/>
                <w:color w:val="000000" w:themeColor="text1"/>
                <w:cs/>
              </w:rPr>
              <w:t>อุปกรณ์หายไป</w:t>
            </w:r>
            <w:proofErr w:type="gramEnd"/>
          </w:p>
          <w:p w14:paraId="5D388392" w14:textId="77777777" w:rsidR="005E1510" w:rsidRPr="00F12AAF" w:rsidRDefault="005E1510" w:rsidP="005E1510">
            <w:pPr>
              <w:rPr>
                <w:rFonts w:hint="cs"/>
                <w:color w:val="000000" w:themeColor="text1"/>
              </w:rPr>
            </w:pPr>
          </w:p>
          <w:p w14:paraId="49300C09" w14:textId="0617335A" w:rsidR="004C54B1" w:rsidRPr="00F12AAF" w:rsidRDefault="004C54B1" w:rsidP="00E45CCA">
            <w:pPr>
              <w:rPr>
                <w:color w:val="000000" w:themeColor="text1"/>
              </w:rPr>
            </w:pPr>
          </w:p>
        </w:tc>
        <w:tc>
          <w:tcPr>
            <w:tcW w:w="4989" w:type="dxa"/>
          </w:tcPr>
          <w:p w14:paraId="534AA164" w14:textId="7D3F1237" w:rsidR="001D0E50" w:rsidRPr="00F12AAF" w:rsidRDefault="001D0E50" w:rsidP="001D0E50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lastRenderedPageBreak/>
              <w:t>3.2.1</w:t>
            </w:r>
            <w:r w:rsidRPr="00F12AAF">
              <w:rPr>
                <w:color w:val="000000" w:themeColor="text1"/>
              </w:rPr>
              <w:t xml:space="preserve"> </w:t>
            </w:r>
            <w:r w:rsidR="00BA7294" w:rsidRPr="00F12AAF">
              <w:rPr>
                <w:rFonts w:hint="cs"/>
                <w:color w:val="000000" w:themeColor="text1"/>
                <w:cs/>
              </w:rPr>
              <w:t>อาจารย์</w:t>
            </w:r>
          </w:p>
          <w:p w14:paraId="711E5749" w14:textId="77777777" w:rsidR="001D0E50" w:rsidRPr="00F12AAF" w:rsidRDefault="001D0E50" w:rsidP="001D0E50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 xml:space="preserve">3.2.1.1 </w:t>
            </w:r>
            <w:r w:rsidRPr="00F12AAF">
              <w:rPr>
                <w:color w:val="000000" w:themeColor="text1"/>
              </w:rPr>
              <w:t>functional req #1.1</w:t>
            </w:r>
          </w:p>
          <w:p w14:paraId="3407832E" w14:textId="1E794129" w:rsidR="001D0E50" w:rsidRPr="00F12AAF" w:rsidRDefault="001D0E50" w:rsidP="001D0E50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1) description:</w:t>
            </w:r>
            <w:r w:rsidR="00DD6930" w:rsidRPr="00F12AAF">
              <w:rPr>
                <w:color w:val="000000" w:themeColor="text1"/>
              </w:rPr>
              <w:t xml:space="preserve"> </w:t>
            </w:r>
            <w:r w:rsidR="00BA7294" w:rsidRPr="00F12AAF">
              <w:rPr>
                <w:rFonts w:hint="cs"/>
                <w:color w:val="000000" w:themeColor="text1"/>
                <w:cs/>
              </w:rPr>
              <w:t>ยืมอุปกรณ์</w:t>
            </w:r>
          </w:p>
          <w:p w14:paraId="1F4058B3" w14:textId="4BA5ED49" w:rsidR="001D0E50" w:rsidRPr="00F12AAF" w:rsidRDefault="001D0E50" w:rsidP="001D0E50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</w:t>
            </w:r>
            <w:r w:rsidR="003068A9" w:rsidRPr="00F12AAF">
              <w:rPr>
                <w:color w:val="000000" w:themeColor="text1"/>
              </w:rPr>
              <w:t xml:space="preserve"> </w:t>
            </w:r>
            <w:r w:rsidR="00BA7294" w:rsidRPr="00F12AAF">
              <w:rPr>
                <w:rFonts w:hint="cs"/>
                <w:color w:val="000000" w:themeColor="text1"/>
                <w:cs/>
              </w:rPr>
              <w:t>รายชื่ออุปกรณ์ที่จะยืม</w:t>
            </w:r>
          </w:p>
          <w:p w14:paraId="02978E78" w14:textId="5C637490" w:rsidR="001D0E50" w:rsidRPr="00F12AAF" w:rsidRDefault="001D0E50" w:rsidP="001D0E50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="00BA7294" w:rsidRPr="00F12AAF">
              <w:rPr>
                <w:rFonts w:hint="cs"/>
                <w:color w:val="000000" w:themeColor="text1"/>
                <w:cs/>
              </w:rPr>
              <w:t>ทำการค้นหาอุปกรณ์ถ้ายืมได้ให้กรอกคำขอ</w:t>
            </w:r>
            <w:proofErr w:type="gramEnd"/>
          </w:p>
          <w:p w14:paraId="5F0137DF" w14:textId="7EEC2A8A" w:rsidR="001D0E50" w:rsidRPr="00F12AAF" w:rsidRDefault="001D0E50" w:rsidP="001D0E50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</w:t>
            </w:r>
            <w:r w:rsidR="00F61A83" w:rsidRPr="00F12AAF">
              <w:rPr>
                <w:color w:val="000000" w:themeColor="text1"/>
              </w:rPr>
              <w:t>:</w:t>
            </w:r>
            <w:r w:rsidR="00BA7294" w:rsidRPr="00F12AAF">
              <w:rPr>
                <w:rFonts w:hint="cs"/>
                <w:color w:val="000000" w:themeColor="text1"/>
                <w:cs/>
              </w:rPr>
              <w:t>คำขอยืม</w:t>
            </w:r>
            <w:proofErr w:type="gramEnd"/>
          </w:p>
          <w:p w14:paraId="4CC94E4D" w14:textId="77777777" w:rsidR="001D0E50" w:rsidRPr="00F12AAF" w:rsidRDefault="001D0E50" w:rsidP="001D0E50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>3.2.1.2 function req #1.2</w:t>
            </w:r>
          </w:p>
          <w:p w14:paraId="04841BC3" w14:textId="18783B87" w:rsidR="00BA7294" w:rsidRPr="00F12AAF" w:rsidRDefault="00BA7294" w:rsidP="00BA7294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1) description: </w:t>
            </w:r>
            <w:r w:rsidRPr="00F12AAF">
              <w:rPr>
                <w:rFonts w:hint="cs"/>
                <w:color w:val="000000" w:themeColor="text1"/>
                <w:cs/>
              </w:rPr>
              <w:t>อนุมัติการยืม</w:t>
            </w:r>
          </w:p>
          <w:p w14:paraId="5B29ABE1" w14:textId="50E90A93" w:rsidR="00BA7294" w:rsidRPr="00F12AAF" w:rsidRDefault="00BA7294" w:rsidP="00BA7294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 </w:t>
            </w:r>
            <w:r w:rsidRPr="00F12AAF">
              <w:rPr>
                <w:rFonts w:hint="cs"/>
                <w:color w:val="000000" w:themeColor="text1"/>
                <w:cs/>
              </w:rPr>
              <w:t>รายการที่จะอนุมัติ</w:t>
            </w:r>
          </w:p>
          <w:p w14:paraId="68B3BEBD" w14:textId="35B26E01" w:rsidR="00BA7294" w:rsidRPr="00F12AAF" w:rsidRDefault="00BA7294" w:rsidP="00BA7294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ทำการเลือกรายการที่จะอนุมัติ</w:t>
            </w:r>
            <w:proofErr w:type="gramEnd"/>
            <w:r w:rsidRPr="00F12AAF">
              <w:rPr>
                <w:rFonts w:hint="cs"/>
                <w:color w:val="000000" w:themeColor="text1"/>
                <w:cs/>
              </w:rPr>
              <w:t xml:space="preserve"> ถ้าไม่อนุมัติต้องบอกเหตุผล</w:t>
            </w:r>
          </w:p>
          <w:p w14:paraId="52A936FE" w14:textId="22B789BC" w:rsidR="00BA7294" w:rsidRPr="00F12AAF" w:rsidRDefault="00BA7294" w:rsidP="00BA7294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คำอนุมัติหรือเหตุผลที่ไม่อนุมัติ</w:t>
            </w:r>
            <w:proofErr w:type="gramEnd"/>
          </w:p>
          <w:p w14:paraId="4CA1742A" w14:textId="2AC04640" w:rsidR="00225A48" w:rsidRPr="00F12AAF" w:rsidRDefault="00225A48" w:rsidP="00225A48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="005E1510" w:rsidRPr="00F12AAF">
              <w:rPr>
                <w:rFonts w:hint="cs"/>
                <w:color w:val="000000" w:themeColor="text1"/>
                <w:cs/>
              </w:rPr>
              <w:t>2</w:t>
            </w:r>
            <w:r w:rsidRPr="00F12AAF">
              <w:rPr>
                <w:color w:val="000000" w:themeColor="text1"/>
              </w:rPr>
              <w:t xml:space="preserve"> </w:t>
            </w:r>
            <w:r w:rsidRPr="00F12AAF">
              <w:rPr>
                <w:rFonts w:hint="cs"/>
                <w:color w:val="000000" w:themeColor="text1"/>
                <w:cs/>
              </w:rPr>
              <w:t>นิสิต</w:t>
            </w:r>
          </w:p>
          <w:p w14:paraId="68F25E26" w14:textId="05ADC684" w:rsidR="00225A48" w:rsidRPr="00F12AAF" w:rsidRDefault="00225A48" w:rsidP="00225A48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="005E1510" w:rsidRPr="00F12AAF">
              <w:rPr>
                <w:rFonts w:hint="cs"/>
                <w:color w:val="000000" w:themeColor="text1"/>
                <w:cs/>
              </w:rPr>
              <w:t>2</w:t>
            </w:r>
            <w:r w:rsidRPr="00F12AAF">
              <w:rPr>
                <w:rFonts w:hint="cs"/>
                <w:color w:val="000000" w:themeColor="text1"/>
                <w:cs/>
              </w:rPr>
              <w:t xml:space="preserve">.1 </w:t>
            </w:r>
            <w:r w:rsidRPr="00F12AAF">
              <w:rPr>
                <w:color w:val="000000" w:themeColor="text1"/>
              </w:rPr>
              <w:t>functional req #1.1</w:t>
            </w:r>
          </w:p>
          <w:p w14:paraId="3512D16A" w14:textId="77777777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1) description: </w:t>
            </w:r>
            <w:r w:rsidRPr="00F12AAF">
              <w:rPr>
                <w:rFonts w:hint="cs"/>
                <w:color w:val="000000" w:themeColor="text1"/>
                <w:cs/>
              </w:rPr>
              <w:t>ยืมอุปกรณ์</w:t>
            </w:r>
          </w:p>
          <w:p w14:paraId="2DF8A1C8" w14:textId="77777777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 </w:t>
            </w:r>
            <w:r w:rsidRPr="00F12AAF">
              <w:rPr>
                <w:rFonts w:hint="cs"/>
                <w:color w:val="000000" w:themeColor="text1"/>
                <w:cs/>
              </w:rPr>
              <w:t>รายชื่ออุปกรณ์ที่จะยืม</w:t>
            </w:r>
          </w:p>
          <w:p w14:paraId="36633A11" w14:textId="77777777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lastRenderedPageBreak/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ทำการค้นหาอุปกรณ์ถ้ายืมได้ให้กรอกคำขอ</w:t>
            </w:r>
            <w:proofErr w:type="gramEnd"/>
          </w:p>
          <w:p w14:paraId="17B771CC" w14:textId="77777777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คำขอยืม</w:t>
            </w:r>
            <w:proofErr w:type="gramEnd"/>
          </w:p>
          <w:p w14:paraId="18126C01" w14:textId="4040CFDC" w:rsidR="00225A48" w:rsidRPr="00F12AAF" w:rsidRDefault="00225A48" w:rsidP="00225A48">
            <w:pPr>
              <w:rPr>
                <w:rFonts w:hint="cs"/>
                <w:color w:val="000000" w:themeColor="text1"/>
                <w:cs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="005E1510"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color w:val="000000" w:themeColor="text1"/>
              </w:rPr>
              <w:t xml:space="preserve"> </w:t>
            </w:r>
            <w:r w:rsidRPr="00F12AAF">
              <w:rPr>
                <w:rFonts w:hint="cs"/>
                <w:color w:val="000000" w:themeColor="text1"/>
                <w:cs/>
              </w:rPr>
              <w:t>เจ้าหน้าที่</w:t>
            </w:r>
          </w:p>
          <w:p w14:paraId="15C619E3" w14:textId="06116CED" w:rsidR="00225A48" w:rsidRPr="00F12AAF" w:rsidRDefault="00225A48" w:rsidP="00225A48">
            <w:pPr>
              <w:rPr>
                <w:color w:val="000000" w:themeColor="text1"/>
              </w:rPr>
            </w:pPr>
            <w:r w:rsidRPr="00F12AAF">
              <w:rPr>
                <w:rFonts w:hint="cs"/>
                <w:color w:val="000000" w:themeColor="text1"/>
                <w:cs/>
              </w:rPr>
              <w:t>3.2.</w:t>
            </w:r>
            <w:r w:rsidR="005E1510"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rFonts w:hint="cs"/>
                <w:color w:val="000000" w:themeColor="text1"/>
                <w:cs/>
              </w:rPr>
              <w:t xml:space="preserve">.1 </w:t>
            </w:r>
            <w:r w:rsidRPr="00F12AAF">
              <w:rPr>
                <w:color w:val="000000" w:themeColor="text1"/>
              </w:rPr>
              <w:t>functional req #1.1</w:t>
            </w:r>
          </w:p>
          <w:p w14:paraId="6BDBE3CB" w14:textId="052DDDF4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1) description: </w:t>
            </w:r>
            <w:r w:rsidRPr="00F12AAF">
              <w:rPr>
                <w:rFonts w:hint="cs"/>
                <w:color w:val="000000" w:themeColor="text1"/>
                <w:cs/>
              </w:rPr>
              <w:t>เพิ่มอุปกรณ์</w:t>
            </w:r>
          </w:p>
          <w:p w14:paraId="6DBEC3C7" w14:textId="7E038A8C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 </w:t>
            </w:r>
            <w:r w:rsidRPr="00F12AAF">
              <w:rPr>
                <w:rFonts w:hint="cs"/>
                <w:color w:val="000000" w:themeColor="text1"/>
                <w:cs/>
              </w:rPr>
              <w:t>รายละเอียดอุปกรณ์ที่จะเพิ่ม</w:t>
            </w:r>
          </w:p>
          <w:p w14:paraId="4A698BD3" w14:textId="54A7EF6F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ทำการเลือกว่าต้องการ</w:t>
            </w:r>
            <w:proofErr w:type="gramEnd"/>
            <w:r w:rsidRPr="00F12AAF">
              <w:rPr>
                <w:rFonts w:hint="cs"/>
                <w:color w:val="000000" w:themeColor="text1"/>
                <w:cs/>
              </w:rPr>
              <w:t xml:space="preserve"> เพิ่มอุปกรณ์ กรอกรายละเอียด ยืนยัน</w:t>
            </w:r>
          </w:p>
          <w:p w14:paraId="4E25F219" w14:textId="2BFA7506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อุปกรณ์ที่เพิ่ม</w:t>
            </w:r>
            <w:proofErr w:type="gramEnd"/>
          </w:p>
          <w:p w14:paraId="20C577C2" w14:textId="5A6846FC" w:rsidR="00225A48" w:rsidRPr="00F12AAF" w:rsidRDefault="00225A48" w:rsidP="00225A48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>3.2.</w:t>
            </w:r>
            <w:r w:rsidR="005E1510"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color w:val="000000" w:themeColor="text1"/>
              </w:rPr>
              <w:t>.2 function req #1.2</w:t>
            </w:r>
          </w:p>
          <w:p w14:paraId="03634BDC" w14:textId="6E733454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1) description: </w:t>
            </w:r>
            <w:r w:rsidRPr="00F12AAF">
              <w:rPr>
                <w:rFonts w:hint="cs"/>
                <w:color w:val="000000" w:themeColor="text1"/>
                <w:cs/>
              </w:rPr>
              <w:t>ลบ</w:t>
            </w:r>
            <w:r w:rsidRPr="00F12AAF">
              <w:rPr>
                <w:rFonts w:hint="cs"/>
                <w:color w:val="000000" w:themeColor="text1"/>
                <w:cs/>
              </w:rPr>
              <w:t>อุปกรณ์</w:t>
            </w:r>
          </w:p>
          <w:p w14:paraId="1361EAC6" w14:textId="63099339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 </w:t>
            </w:r>
            <w:r w:rsidRPr="00F12AAF">
              <w:rPr>
                <w:rFonts w:hint="cs"/>
                <w:color w:val="000000" w:themeColor="text1"/>
                <w:cs/>
              </w:rPr>
              <w:t>รายละเอียดอุปกรณ์ที่จะ</w:t>
            </w:r>
            <w:r w:rsidRPr="00F12AAF">
              <w:rPr>
                <w:rFonts w:hint="cs"/>
                <w:color w:val="000000" w:themeColor="text1"/>
                <w:cs/>
              </w:rPr>
              <w:t>ลบ</w:t>
            </w:r>
          </w:p>
          <w:p w14:paraId="5A933545" w14:textId="77777777" w:rsidR="00BA7294" w:rsidRPr="00F12AAF" w:rsidRDefault="00225A48" w:rsidP="00225A48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ทำการเลือกว่าต้องการ</w:t>
            </w:r>
            <w:proofErr w:type="gramEnd"/>
            <w:r w:rsidRPr="00F12AAF">
              <w:rPr>
                <w:rFonts w:hint="cs"/>
                <w:color w:val="000000" w:themeColor="text1"/>
                <w:cs/>
              </w:rPr>
              <w:t xml:space="preserve"> </w:t>
            </w:r>
            <w:r w:rsidRPr="00F12AAF">
              <w:rPr>
                <w:rFonts w:hint="cs"/>
                <w:color w:val="000000" w:themeColor="text1"/>
                <w:cs/>
              </w:rPr>
              <w:t>ลบ</w:t>
            </w:r>
            <w:r w:rsidRPr="00F12AAF">
              <w:rPr>
                <w:rFonts w:hint="cs"/>
                <w:color w:val="000000" w:themeColor="text1"/>
                <w:cs/>
              </w:rPr>
              <w:t>อุปกรณ์</w:t>
            </w:r>
            <w:r w:rsidRPr="00F12AAF">
              <w:rPr>
                <w:rFonts w:hint="cs"/>
                <w:color w:val="000000" w:themeColor="text1"/>
                <w:cs/>
              </w:rPr>
              <w:t>ไหน กดยืนยัน</w:t>
            </w:r>
          </w:p>
          <w:p w14:paraId="5C6F74FA" w14:textId="60C4D509" w:rsidR="00225A48" w:rsidRPr="00F12AAF" w:rsidRDefault="00225A48" w:rsidP="00225A48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อุปกรณ์</w:t>
            </w:r>
            <w:r w:rsidRPr="00F12AAF">
              <w:rPr>
                <w:rFonts w:hint="cs"/>
                <w:color w:val="000000" w:themeColor="text1"/>
                <w:cs/>
              </w:rPr>
              <w:t>หายไป</w:t>
            </w:r>
            <w:proofErr w:type="gramEnd"/>
          </w:p>
          <w:p w14:paraId="433B74F6" w14:textId="43B15BAF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>3.2.</w:t>
            </w:r>
            <w:r w:rsidR="005E1510"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color w:val="000000" w:themeColor="text1"/>
              </w:rPr>
              <w:t>.</w:t>
            </w:r>
            <w:r w:rsidR="005E1510" w:rsidRPr="00F12AAF">
              <w:rPr>
                <w:rFonts w:hint="cs"/>
                <w:color w:val="000000" w:themeColor="text1"/>
                <w:cs/>
              </w:rPr>
              <w:t>3</w:t>
            </w:r>
            <w:r w:rsidRPr="00F12AAF">
              <w:rPr>
                <w:color w:val="000000" w:themeColor="text1"/>
              </w:rPr>
              <w:t xml:space="preserve"> function req #1.</w:t>
            </w:r>
            <w:r w:rsidRPr="00F12AAF">
              <w:rPr>
                <w:rFonts w:hint="cs"/>
                <w:color w:val="000000" w:themeColor="text1"/>
                <w:cs/>
              </w:rPr>
              <w:t>3</w:t>
            </w:r>
          </w:p>
          <w:p w14:paraId="5B02E6E5" w14:textId="20273646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1) description: </w:t>
            </w:r>
            <w:r w:rsidRPr="00F12AAF">
              <w:rPr>
                <w:rFonts w:hint="cs"/>
                <w:color w:val="000000" w:themeColor="text1"/>
                <w:cs/>
              </w:rPr>
              <w:t>ดูข้อมูล</w:t>
            </w:r>
          </w:p>
          <w:p w14:paraId="1960BDC1" w14:textId="3506A484" w:rsidR="00225A48" w:rsidRPr="00F12AAF" w:rsidRDefault="00225A48" w:rsidP="00225A48">
            <w:pPr>
              <w:rPr>
                <w:color w:val="000000" w:themeColor="text1"/>
                <w:cs/>
              </w:rPr>
            </w:pPr>
            <w:r w:rsidRPr="00F12AAF">
              <w:rPr>
                <w:color w:val="000000" w:themeColor="text1"/>
              </w:rPr>
              <w:t xml:space="preserve">  2) inputs: </w:t>
            </w:r>
            <w:r w:rsidRPr="00F12AAF">
              <w:rPr>
                <w:rFonts w:hint="cs"/>
                <w:color w:val="000000" w:themeColor="text1"/>
                <w:cs/>
              </w:rPr>
              <w:t>ข้อมูลที่ต้องการดู</w:t>
            </w:r>
          </w:p>
          <w:p w14:paraId="2F5C516F" w14:textId="5E77004B" w:rsidR="00225A48" w:rsidRPr="00F12AAF" w:rsidRDefault="00225A48" w:rsidP="00225A48">
            <w:pPr>
              <w:rPr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  3) </w:t>
            </w:r>
            <w:proofErr w:type="gramStart"/>
            <w:r w:rsidRPr="00F12AAF">
              <w:rPr>
                <w:color w:val="000000" w:themeColor="text1"/>
              </w:rPr>
              <w:t>process:</w:t>
            </w:r>
            <w:r w:rsidRPr="00F12AAF">
              <w:rPr>
                <w:rFonts w:hint="cs"/>
                <w:color w:val="000000" w:themeColor="text1"/>
                <w:cs/>
              </w:rPr>
              <w:t>ทำการเลือกว่าต้องการ</w:t>
            </w:r>
            <w:r w:rsidRPr="00F12AAF">
              <w:rPr>
                <w:rFonts w:hint="cs"/>
                <w:color w:val="000000" w:themeColor="text1"/>
                <w:cs/>
              </w:rPr>
              <w:t>ดูข้อมูลอะไร</w:t>
            </w:r>
            <w:proofErr w:type="gramEnd"/>
          </w:p>
          <w:p w14:paraId="03ACCB45" w14:textId="4FAD11EA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  <w:r w:rsidRPr="00F12AAF">
              <w:rPr>
                <w:color w:val="000000" w:themeColor="text1"/>
              </w:rPr>
              <w:t xml:space="preserve">4) </w:t>
            </w:r>
            <w:proofErr w:type="gramStart"/>
            <w:r w:rsidRPr="00F12AAF">
              <w:rPr>
                <w:color w:val="000000" w:themeColor="text1"/>
              </w:rPr>
              <w:t>outputs:</w:t>
            </w:r>
            <w:r w:rsidRPr="00F12AAF">
              <w:rPr>
                <w:rFonts w:hint="cs"/>
                <w:color w:val="000000" w:themeColor="text1"/>
                <w:cs/>
              </w:rPr>
              <w:t>ข้อมูล</w:t>
            </w:r>
            <w:proofErr w:type="gramEnd"/>
          </w:p>
          <w:p w14:paraId="7A2D9F0B" w14:textId="77777777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</w:p>
          <w:p w14:paraId="6B705041" w14:textId="68C4A24C" w:rsidR="00225A48" w:rsidRPr="00F12AAF" w:rsidRDefault="00225A48" w:rsidP="00225A48">
            <w:pPr>
              <w:rPr>
                <w:rFonts w:hint="cs"/>
                <w:color w:val="000000" w:themeColor="text1"/>
              </w:rPr>
            </w:pPr>
          </w:p>
        </w:tc>
      </w:tr>
    </w:tbl>
    <w:p w14:paraId="2EA3166C" w14:textId="7301F04D" w:rsidR="00E45CCA" w:rsidRPr="00F12AAF" w:rsidRDefault="00E45CCA" w:rsidP="00E45CCA">
      <w:pPr>
        <w:rPr>
          <w:color w:val="000000" w:themeColor="text1"/>
        </w:rPr>
      </w:pPr>
    </w:p>
    <w:p w14:paraId="41A00025" w14:textId="77777777" w:rsidR="009360A7" w:rsidRPr="00F12AAF" w:rsidRDefault="009360A7" w:rsidP="009360A7">
      <w:pPr>
        <w:pStyle w:val="ListParagraph"/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 xml:space="preserve">ความต้องการแบบ </w:t>
      </w:r>
      <w:r w:rsidRPr="00F12AAF">
        <w:rPr>
          <w:color w:val="000000" w:themeColor="text1"/>
        </w:rPr>
        <w:t>Non-functional</w:t>
      </w:r>
    </w:p>
    <w:p w14:paraId="6B68CC47" w14:textId="11E23A80" w:rsidR="00E32FB7" w:rsidRPr="00F12AAF" w:rsidRDefault="00E32FB7" w:rsidP="000B1D0E">
      <w:pPr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ab/>
      </w:r>
      <w:r w:rsidRPr="00F12AAF">
        <w:rPr>
          <w:color w:val="000000" w:themeColor="text1"/>
        </w:rPr>
        <w:t>3.</w:t>
      </w:r>
      <w:r w:rsidR="000B1D0E" w:rsidRPr="00F12AAF">
        <w:rPr>
          <w:color w:val="000000" w:themeColor="text1"/>
        </w:rPr>
        <w:t>2</w:t>
      </w:r>
      <w:r w:rsidRPr="00F12AAF">
        <w:rPr>
          <w:color w:val="000000" w:themeColor="text1"/>
        </w:rPr>
        <w:t xml:space="preserve">.1 Performance: </w:t>
      </w:r>
    </w:p>
    <w:p w14:paraId="2E71B3A2" w14:textId="04DA1982" w:rsidR="00602EF6" w:rsidRPr="00F12AAF" w:rsidRDefault="00602EF6" w:rsidP="00E03C0B">
      <w:pPr>
        <w:rPr>
          <w:color w:val="000000" w:themeColor="text1"/>
        </w:rPr>
      </w:pPr>
      <w:r w:rsidRPr="00F12AAF">
        <w:rPr>
          <w:color w:val="000000" w:themeColor="text1"/>
        </w:rPr>
        <w:tab/>
      </w:r>
      <w:r w:rsidRPr="00F12AAF">
        <w:rPr>
          <w:rFonts w:hint="cs"/>
          <w:color w:val="000000" w:themeColor="text1"/>
          <w:cs/>
        </w:rPr>
        <w:t>เหตุผล</w:t>
      </w:r>
      <w:r w:rsidRPr="00F12AAF">
        <w:rPr>
          <w:color w:val="000000" w:themeColor="text1"/>
        </w:rPr>
        <w:t xml:space="preserve">: </w:t>
      </w:r>
      <w:r w:rsidR="000B1D0E" w:rsidRPr="00F12AAF">
        <w:rPr>
          <w:rFonts w:hint="cs"/>
          <w:color w:val="000000" w:themeColor="text1"/>
          <w:cs/>
        </w:rPr>
        <w:t>ในการใช้งานระบบ ในบางเวลาอาจจะมีผู้ใช้ใช้งานพร้อม ๆกันหลายคน ดังนั้นระบบจึงควรใช้งานได้ในขณะที่มีผู้ใช้หลายคน</w:t>
      </w:r>
    </w:p>
    <w:p w14:paraId="5B0520CC" w14:textId="078B5478" w:rsidR="00602EF6" w:rsidRPr="00F12AAF" w:rsidRDefault="00602EF6" w:rsidP="00E03C0B">
      <w:pPr>
        <w:rPr>
          <w:color w:val="000000" w:themeColor="text1"/>
          <w:cs/>
        </w:rPr>
      </w:pPr>
      <w:r w:rsidRPr="00F12AAF">
        <w:rPr>
          <w:color w:val="000000" w:themeColor="text1"/>
          <w:cs/>
        </w:rPr>
        <w:tab/>
      </w:r>
      <w:r w:rsidRPr="00F12AAF">
        <w:rPr>
          <w:rFonts w:hint="cs"/>
          <w:color w:val="000000" w:themeColor="text1"/>
          <w:cs/>
        </w:rPr>
        <w:t>วิธีการวัด</w:t>
      </w:r>
      <w:r w:rsidR="000B1D0E" w:rsidRPr="00F12AAF">
        <w:rPr>
          <w:color w:val="000000" w:themeColor="text1"/>
        </w:rPr>
        <w:t xml:space="preserve">: </w:t>
      </w:r>
      <w:r w:rsidR="000B1D0E" w:rsidRPr="00F12AAF">
        <w:rPr>
          <w:rFonts w:hint="cs"/>
          <w:color w:val="000000" w:themeColor="text1"/>
          <w:cs/>
        </w:rPr>
        <w:t>ผู้ใช้งานอย่างน้อย 10 คน ต้องใช้งานพร้อมกันได้</w:t>
      </w:r>
    </w:p>
    <w:p w14:paraId="01A76772" w14:textId="0848B512" w:rsidR="00DF3410" w:rsidRPr="00F12AAF" w:rsidRDefault="00EF03EF" w:rsidP="00DF3410">
      <w:pPr>
        <w:rPr>
          <w:color w:val="000000" w:themeColor="text1"/>
        </w:rPr>
      </w:pPr>
      <w:r w:rsidRPr="00F12AAF">
        <w:rPr>
          <w:rFonts w:hint="cs"/>
          <w:color w:val="000000" w:themeColor="text1"/>
          <w:cs/>
        </w:rPr>
        <w:tab/>
      </w:r>
      <w:r w:rsidR="00DF3410" w:rsidRPr="00F12AAF">
        <w:rPr>
          <w:color w:val="000000" w:themeColor="text1"/>
        </w:rPr>
        <w:t xml:space="preserve">3.2.1 Usability: </w:t>
      </w:r>
    </w:p>
    <w:p w14:paraId="0E3824C2" w14:textId="06CFD05E" w:rsidR="00DF3410" w:rsidRPr="00F12AAF" w:rsidRDefault="00DF3410" w:rsidP="00DF3410">
      <w:pPr>
        <w:rPr>
          <w:color w:val="000000" w:themeColor="text1"/>
          <w:cs/>
        </w:rPr>
      </w:pPr>
      <w:r w:rsidRPr="00F12AAF">
        <w:rPr>
          <w:color w:val="000000" w:themeColor="text1"/>
        </w:rPr>
        <w:lastRenderedPageBreak/>
        <w:tab/>
      </w:r>
      <w:r w:rsidRPr="00F12AAF">
        <w:rPr>
          <w:rFonts w:hint="cs"/>
          <w:color w:val="000000" w:themeColor="text1"/>
          <w:cs/>
        </w:rPr>
        <w:t>เหตุผล</w:t>
      </w:r>
      <w:r w:rsidRPr="00F12AAF">
        <w:rPr>
          <w:color w:val="000000" w:themeColor="text1"/>
        </w:rPr>
        <w:t xml:space="preserve">: </w:t>
      </w:r>
      <w:r w:rsidR="00C21545" w:rsidRPr="00F12AAF">
        <w:rPr>
          <w:rFonts w:hint="cs"/>
          <w:color w:val="000000" w:themeColor="text1"/>
          <w:cs/>
        </w:rPr>
        <w:t>ระบบจะมีผู้ใช้เยอะ ดังนั้นจึงควรที่จะใช้งานง่าย</w:t>
      </w:r>
    </w:p>
    <w:p w14:paraId="07576721" w14:textId="12BD7460" w:rsidR="00C23B91" w:rsidRPr="00F12AAF" w:rsidRDefault="00DF3410" w:rsidP="00C23B91">
      <w:pPr>
        <w:rPr>
          <w:color w:val="000000" w:themeColor="text1"/>
        </w:rPr>
      </w:pPr>
      <w:r w:rsidRPr="00F12AAF">
        <w:rPr>
          <w:color w:val="000000" w:themeColor="text1"/>
          <w:cs/>
        </w:rPr>
        <w:tab/>
      </w:r>
      <w:r w:rsidRPr="00F12AAF">
        <w:rPr>
          <w:rFonts w:hint="cs"/>
          <w:color w:val="000000" w:themeColor="text1"/>
          <w:cs/>
        </w:rPr>
        <w:t>วิธีการวัด</w:t>
      </w:r>
      <w:r w:rsidRPr="00F12AAF">
        <w:rPr>
          <w:color w:val="000000" w:themeColor="text1"/>
        </w:rPr>
        <w:t xml:space="preserve">: </w:t>
      </w:r>
      <w:r w:rsidR="00C21545" w:rsidRPr="00F12AAF">
        <w:rPr>
          <w:rFonts w:hint="cs"/>
          <w:color w:val="000000" w:themeColor="text1"/>
          <w:cs/>
        </w:rPr>
        <w:t>จำนวนของการดู</w:t>
      </w:r>
      <w:r w:rsidR="00C21545" w:rsidRPr="00F12AAF">
        <w:rPr>
          <w:color w:val="000000" w:themeColor="text1"/>
        </w:rPr>
        <w:t>Help</w:t>
      </w:r>
    </w:p>
    <w:p w14:paraId="30A54572" w14:textId="3EF29926" w:rsidR="00113A65" w:rsidRPr="00F12AAF" w:rsidRDefault="00683AE6" w:rsidP="00113A65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F12AAF">
        <w:rPr>
          <w:rFonts w:hint="cs"/>
          <w:b/>
          <w:bCs/>
          <w:color w:val="000000" w:themeColor="text1"/>
          <w:cs/>
        </w:rPr>
        <w:t>แผนภาพ</w:t>
      </w:r>
      <w:r w:rsidR="00A64DBB" w:rsidRPr="00F12AAF">
        <w:rPr>
          <w:rFonts w:hint="cs"/>
          <w:b/>
          <w:bCs/>
          <w:color w:val="000000" w:themeColor="text1"/>
          <w:cs/>
        </w:rPr>
        <w:t>การวิเคราะห์ระบบ</w:t>
      </w:r>
    </w:p>
    <w:sdt>
      <w:sdtPr>
        <w:rPr>
          <w:b/>
          <w:bCs/>
          <w:color w:val="000000" w:themeColor="text1"/>
        </w:rPr>
        <w:id w:val="2073851881"/>
        <w:placeholder>
          <w:docPart w:val="E5118D1B032343E5939DA274CFA0BED8"/>
        </w:placeholder>
      </w:sdtPr>
      <w:sdtEndPr/>
      <w:sdtContent>
        <w:p w14:paraId="22A2291A" w14:textId="0DCAAF3B" w:rsidR="00113A65" w:rsidRPr="00F12AAF" w:rsidRDefault="00113A65" w:rsidP="00552476">
          <w:pPr>
            <w:rPr>
              <w:b/>
              <w:bCs/>
              <w:color w:val="000000" w:themeColor="text1"/>
            </w:rPr>
          </w:pPr>
          <w:r w:rsidRPr="00F12AAF">
            <w:rPr>
              <w:b/>
              <w:bCs/>
              <w:color w:val="000000" w:themeColor="text1"/>
            </w:rPr>
            <w:t>Activity diagram</w:t>
          </w:r>
        </w:p>
        <w:p w14:paraId="2CEC4449" w14:textId="77777777" w:rsidR="00972555" w:rsidRPr="00F12AAF" w:rsidRDefault="00113A65" w:rsidP="00552476">
          <w:pPr>
            <w:rPr>
              <w:color w:val="000000" w:themeColor="text1"/>
            </w:rPr>
          </w:pPr>
          <w:r w:rsidRPr="00F12AAF">
            <w:rPr>
              <w:noProof/>
              <w:color w:val="000000" w:themeColor="text1"/>
            </w:rPr>
            <w:drawing>
              <wp:inline distT="0" distB="0" distL="0" distR="0" wp14:anchorId="31F037AC" wp14:editId="56FD0C00">
                <wp:extent cx="5731510" cy="4987925"/>
                <wp:effectExtent l="0" t="0" r="254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__3457174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98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DBBEA5" w14:textId="77777777" w:rsidR="00972555" w:rsidRPr="00F12AAF" w:rsidRDefault="00972555" w:rsidP="00552476">
          <w:pPr>
            <w:rPr>
              <w:b/>
              <w:bCs/>
              <w:color w:val="000000" w:themeColor="text1"/>
            </w:rPr>
          </w:pPr>
        </w:p>
        <w:p w14:paraId="06710850" w14:textId="77777777" w:rsidR="00972555" w:rsidRPr="00F12AAF" w:rsidRDefault="00972555" w:rsidP="00552476">
          <w:pPr>
            <w:rPr>
              <w:b/>
              <w:bCs/>
              <w:color w:val="000000" w:themeColor="text1"/>
            </w:rPr>
          </w:pPr>
        </w:p>
        <w:p w14:paraId="161D409A" w14:textId="77777777" w:rsidR="00972555" w:rsidRPr="00F12AAF" w:rsidRDefault="00972555" w:rsidP="00552476">
          <w:pPr>
            <w:rPr>
              <w:b/>
              <w:bCs/>
              <w:color w:val="000000" w:themeColor="text1"/>
            </w:rPr>
          </w:pPr>
        </w:p>
        <w:p w14:paraId="7D8CB881" w14:textId="77777777" w:rsidR="00972555" w:rsidRPr="00F12AAF" w:rsidRDefault="00972555" w:rsidP="00552476">
          <w:pPr>
            <w:rPr>
              <w:b/>
              <w:bCs/>
              <w:color w:val="000000" w:themeColor="text1"/>
            </w:rPr>
          </w:pPr>
        </w:p>
        <w:p w14:paraId="0108BF34" w14:textId="77777777" w:rsidR="00972555" w:rsidRPr="00F12AAF" w:rsidRDefault="00972555" w:rsidP="00552476">
          <w:pPr>
            <w:rPr>
              <w:b/>
              <w:bCs/>
              <w:color w:val="000000" w:themeColor="text1"/>
            </w:rPr>
          </w:pPr>
        </w:p>
        <w:p w14:paraId="2F886451" w14:textId="1A8F2846" w:rsidR="00972555" w:rsidRPr="00F12AAF" w:rsidRDefault="00972555" w:rsidP="00552476">
          <w:pPr>
            <w:rPr>
              <w:b/>
              <w:bCs/>
              <w:color w:val="000000" w:themeColor="text1"/>
            </w:rPr>
          </w:pPr>
          <w:r w:rsidRPr="00F12AAF">
            <w:rPr>
              <w:b/>
              <w:bCs/>
              <w:color w:val="000000" w:themeColor="text1"/>
            </w:rPr>
            <w:lastRenderedPageBreak/>
            <w:t>Use case diagram</w:t>
          </w:r>
        </w:p>
        <w:p w14:paraId="4852C03F" w14:textId="4263C1D9" w:rsidR="008F42A8" w:rsidRPr="00F12AAF" w:rsidRDefault="00972555" w:rsidP="008F42A8">
          <w:pPr>
            <w:rPr>
              <w:b/>
              <w:bCs/>
              <w:color w:val="000000" w:themeColor="text1"/>
              <w:cs/>
            </w:rPr>
          </w:pPr>
          <w:r w:rsidRPr="00F12AAF">
            <w:rPr>
              <w:b/>
              <w:bCs/>
              <w:noProof/>
              <w:color w:val="000000" w:themeColor="text1"/>
            </w:rPr>
            <w:drawing>
              <wp:inline distT="0" distB="0" distL="0" distR="0" wp14:anchorId="4B31B23A" wp14:editId="69659773">
                <wp:extent cx="4296410" cy="5731510"/>
                <wp:effectExtent l="63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__39059466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296410" cy="573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8F42A8" w:rsidRPr="00F12AAF" w:rsidSect="00FC1070">
      <w:headerReference w:type="default" r:id="rId10"/>
      <w:footerReference w:type="default" r:id="rId11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A2899" w14:textId="77777777" w:rsidR="00012A22" w:rsidRDefault="00012A22" w:rsidP="00086F1C">
      <w:pPr>
        <w:spacing w:after="0" w:line="240" w:lineRule="auto"/>
      </w:pPr>
      <w:r>
        <w:separator/>
      </w:r>
    </w:p>
  </w:endnote>
  <w:endnote w:type="continuationSeparator" w:id="0">
    <w:p w14:paraId="0AE6A659" w14:textId="77777777" w:rsidR="00012A22" w:rsidRDefault="00012A22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6BD34" w14:textId="62799240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4953D7">
      <w:rPr>
        <w:rFonts w:asciiTheme="majorHAnsi" w:eastAsiaTheme="majorEastAsia" w:hAnsiTheme="majorHAnsi" w:cstheme="majorBidi" w:hint="cs"/>
        <w:sz w:val="24"/>
        <w:szCs w:val="24"/>
        <w:cs/>
      </w:rPr>
      <w:t>1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6D25754A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8023A" w14:textId="77777777" w:rsidR="00012A22" w:rsidRDefault="00012A22" w:rsidP="00086F1C">
      <w:pPr>
        <w:spacing w:after="0" w:line="240" w:lineRule="auto"/>
      </w:pPr>
      <w:r>
        <w:separator/>
      </w:r>
    </w:p>
  </w:footnote>
  <w:footnote w:type="continuationSeparator" w:id="0">
    <w:p w14:paraId="5A6C4AE7" w14:textId="77777777" w:rsidR="00012A22" w:rsidRDefault="00012A22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867C4" w14:textId="70455975" w:rsidR="00E32FB7" w:rsidRDefault="004953D7" w:rsidP="008F1724">
    <w:pPr>
      <w:pStyle w:val="Header"/>
      <w:pBdr>
        <w:bottom w:val="single" w:sz="4" w:space="1" w:color="auto"/>
      </w:pBdr>
      <w:jc w:val="right"/>
    </w:pPr>
    <w:r w:rsidRPr="004953D7">
      <w:rPr>
        <w:rFonts w:cs="TH SarabunPSK"/>
        <w:cs/>
      </w:rPr>
      <w:t>ระบบยืม-คืนอุปกรณ์สำหรับภาควิชาวิศวกรรมคอมพิวเตอร์</w:t>
    </w:r>
  </w:p>
  <w:p w14:paraId="41F1973B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5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D7"/>
    <w:rsid w:val="000032D2"/>
    <w:rsid w:val="00012A22"/>
    <w:rsid w:val="00022C38"/>
    <w:rsid w:val="00053F43"/>
    <w:rsid w:val="00080627"/>
    <w:rsid w:val="00086F1C"/>
    <w:rsid w:val="000A11CF"/>
    <w:rsid w:val="000B04D5"/>
    <w:rsid w:val="000B1D0E"/>
    <w:rsid w:val="000B1E56"/>
    <w:rsid w:val="000B2536"/>
    <w:rsid w:val="000C6330"/>
    <w:rsid w:val="000E76C5"/>
    <w:rsid w:val="000F08C2"/>
    <w:rsid w:val="00102E2E"/>
    <w:rsid w:val="00113A65"/>
    <w:rsid w:val="001203E5"/>
    <w:rsid w:val="00126B2B"/>
    <w:rsid w:val="00142B8F"/>
    <w:rsid w:val="00153CD7"/>
    <w:rsid w:val="0019080A"/>
    <w:rsid w:val="001C1731"/>
    <w:rsid w:val="001C6B1D"/>
    <w:rsid w:val="001C7B81"/>
    <w:rsid w:val="001D0E50"/>
    <w:rsid w:val="001E2C64"/>
    <w:rsid w:val="001F241A"/>
    <w:rsid w:val="00225A48"/>
    <w:rsid w:val="002737BF"/>
    <w:rsid w:val="003068A9"/>
    <w:rsid w:val="003161AF"/>
    <w:rsid w:val="003411AA"/>
    <w:rsid w:val="00376C6F"/>
    <w:rsid w:val="003903BE"/>
    <w:rsid w:val="00392CFE"/>
    <w:rsid w:val="003C3278"/>
    <w:rsid w:val="003C341D"/>
    <w:rsid w:val="003C38CE"/>
    <w:rsid w:val="003F0308"/>
    <w:rsid w:val="00416B1E"/>
    <w:rsid w:val="00424396"/>
    <w:rsid w:val="004622DE"/>
    <w:rsid w:val="00492BC6"/>
    <w:rsid w:val="004953D7"/>
    <w:rsid w:val="004A2F75"/>
    <w:rsid w:val="004C0D85"/>
    <w:rsid w:val="004C54B1"/>
    <w:rsid w:val="004E27C5"/>
    <w:rsid w:val="00513C44"/>
    <w:rsid w:val="0052389B"/>
    <w:rsid w:val="00525FC7"/>
    <w:rsid w:val="00541F3A"/>
    <w:rsid w:val="00547705"/>
    <w:rsid w:val="00551EB1"/>
    <w:rsid w:val="00552476"/>
    <w:rsid w:val="00572DAC"/>
    <w:rsid w:val="005B6BD6"/>
    <w:rsid w:val="005D4368"/>
    <w:rsid w:val="005D46A9"/>
    <w:rsid w:val="005E1510"/>
    <w:rsid w:val="005F4CED"/>
    <w:rsid w:val="005F5B3F"/>
    <w:rsid w:val="00602EF6"/>
    <w:rsid w:val="006226B3"/>
    <w:rsid w:val="00632FA8"/>
    <w:rsid w:val="00637837"/>
    <w:rsid w:val="00671800"/>
    <w:rsid w:val="0067440B"/>
    <w:rsid w:val="00683AE6"/>
    <w:rsid w:val="00694BAD"/>
    <w:rsid w:val="006E3BA7"/>
    <w:rsid w:val="006F28B2"/>
    <w:rsid w:val="00775AF3"/>
    <w:rsid w:val="0083497D"/>
    <w:rsid w:val="00860773"/>
    <w:rsid w:val="00866E11"/>
    <w:rsid w:val="00872D6D"/>
    <w:rsid w:val="00875E62"/>
    <w:rsid w:val="00883513"/>
    <w:rsid w:val="008B564E"/>
    <w:rsid w:val="008C08CB"/>
    <w:rsid w:val="008C66FB"/>
    <w:rsid w:val="008F1724"/>
    <w:rsid w:val="008F42A8"/>
    <w:rsid w:val="0092173F"/>
    <w:rsid w:val="009226C2"/>
    <w:rsid w:val="00926F55"/>
    <w:rsid w:val="009360A7"/>
    <w:rsid w:val="00944EF7"/>
    <w:rsid w:val="00954793"/>
    <w:rsid w:val="00972555"/>
    <w:rsid w:val="00973D52"/>
    <w:rsid w:val="009810F5"/>
    <w:rsid w:val="009B6BBF"/>
    <w:rsid w:val="009C2868"/>
    <w:rsid w:val="00A3087A"/>
    <w:rsid w:val="00A64DBB"/>
    <w:rsid w:val="00AD492A"/>
    <w:rsid w:val="00AD78EA"/>
    <w:rsid w:val="00AF7B9F"/>
    <w:rsid w:val="00B025CF"/>
    <w:rsid w:val="00B436B3"/>
    <w:rsid w:val="00B52BB1"/>
    <w:rsid w:val="00B8554C"/>
    <w:rsid w:val="00BA4AB3"/>
    <w:rsid w:val="00BA7294"/>
    <w:rsid w:val="00BC650D"/>
    <w:rsid w:val="00BD5D52"/>
    <w:rsid w:val="00BF2BF8"/>
    <w:rsid w:val="00C10FD7"/>
    <w:rsid w:val="00C157E1"/>
    <w:rsid w:val="00C21545"/>
    <w:rsid w:val="00C23B91"/>
    <w:rsid w:val="00C25552"/>
    <w:rsid w:val="00C379D7"/>
    <w:rsid w:val="00C61B85"/>
    <w:rsid w:val="00C97707"/>
    <w:rsid w:val="00CA330C"/>
    <w:rsid w:val="00CD3D97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DE3B40"/>
    <w:rsid w:val="00DF3410"/>
    <w:rsid w:val="00E00CBA"/>
    <w:rsid w:val="00E03C0B"/>
    <w:rsid w:val="00E052C5"/>
    <w:rsid w:val="00E202DD"/>
    <w:rsid w:val="00E24259"/>
    <w:rsid w:val="00E3185C"/>
    <w:rsid w:val="00E32FB7"/>
    <w:rsid w:val="00E357D8"/>
    <w:rsid w:val="00E45CCA"/>
    <w:rsid w:val="00EA4543"/>
    <w:rsid w:val="00ED0650"/>
    <w:rsid w:val="00EF03EF"/>
    <w:rsid w:val="00F12AAF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EE49"/>
  <w15:docId w15:val="{9EE9070E-953C-4199-9A2F-FE8656A0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E1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am\Downloads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562F519F204F31802C0F4684199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75F8E-C6C9-498F-8114-8E0CE55B60D6}"/>
      </w:docPartPr>
      <w:docPartBody>
        <w:p w:rsidR="00384CFF" w:rsidRDefault="00404FC5">
          <w:pPr>
            <w:pStyle w:val="4C562F519F204F31802C0F4684199A1C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F9E390A95FA44B588F510C0297CAE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D7EC-F59F-4927-8129-DD27996D2C69}"/>
      </w:docPartPr>
      <w:docPartBody>
        <w:p w:rsidR="00384CFF" w:rsidRDefault="00404FC5">
          <w:pPr>
            <w:pStyle w:val="F9E390A95FA44B588F510C0297CAE090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BAC803617B574FE2B35475312ABB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92835-FC95-4E71-8FB4-72EAE98458AE}"/>
      </w:docPartPr>
      <w:docPartBody>
        <w:p w:rsidR="00384CFF" w:rsidRDefault="00404FC5">
          <w:pPr>
            <w:pStyle w:val="BAC803617B574FE2B35475312ABBB16F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C12ADE8F003C4257981479131E764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D022-33A7-4F46-B87B-6A490ECDF4D8}"/>
      </w:docPartPr>
      <w:docPartBody>
        <w:p w:rsidR="00384CFF" w:rsidRDefault="00404FC5">
          <w:pPr>
            <w:pStyle w:val="C12ADE8F003C4257981479131E76409C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EDEB058B35DC4FD892A817AF96FC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A2D0F-DB4A-4C0B-A0DB-BF6DF8799A43}"/>
      </w:docPartPr>
      <w:docPartBody>
        <w:p w:rsidR="00384CFF" w:rsidRDefault="00404FC5">
          <w:pPr>
            <w:pStyle w:val="EDEB058B35DC4FD892A817AF96FC5A4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507108B1B054204AEB5B7D6A408B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4A3DC-0AA3-46E6-A18B-40EE7C47332F}"/>
      </w:docPartPr>
      <w:docPartBody>
        <w:p w:rsidR="00384CFF" w:rsidRDefault="00404FC5">
          <w:pPr>
            <w:pStyle w:val="6507108B1B054204AEB5B7D6A408BE9D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142B2CE021324220B567F8B3DDFDC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4E66F-BDB0-4FA2-A316-5826B18F2947}"/>
      </w:docPartPr>
      <w:docPartBody>
        <w:p w:rsidR="00384CFF" w:rsidRDefault="00404FC5">
          <w:pPr>
            <w:pStyle w:val="142B2CE021324220B567F8B3DDFDCD56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A8B42C07987142058022C35B2C58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B96D-113A-4F62-9404-BD0693E34FDE}"/>
      </w:docPartPr>
      <w:docPartBody>
        <w:p w:rsidR="00384CFF" w:rsidRDefault="00404FC5">
          <w:pPr>
            <w:pStyle w:val="A8B42C07987142058022C35B2C581977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B5688838782D4745884BA027F7A9F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18AF2-1996-49F0-A92F-7D5B9D1A7A02}"/>
      </w:docPartPr>
      <w:docPartBody>
        <w:p w:rsidR="00384CFF" w:rsidRDefault="00404FC5">
          <w:pPr>
            <w:pStyle w:val="B5688838782D4745884BA027F7A9F14E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D9E23B0FBB3945158D7689050492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6C305-57AC-41F1-9B58-11E726A2C259}"/>
      </w:docPartPr>
      <w:docPartBody>
        <w:p w:rsidR="00384CFF" w:rsidRDefault="00404FC5">
          <w:pPr>
            <w:pStyle w:val="D9E23B0FBB3945158D7689050492AE75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73592B09E12C4F6DBA645D26408BA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335B9-756E-4174-BF67-4B92009FE156}"/>
      </w:docPartPr>
      <w:docPartBody>
        <w:p w:rsidR="00384CFF" w:rsidRDefault="00404FC5">
          <w:pPr>
            <w:pStyle w:val="73592B09E12C4F6DBA645D26408BA83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5118D1B032343E5939DA274CFA0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3EB69-0485-4142-85DD-98526FC6B1D1}"/>
      </w:docPartPr>
      <w:docPartBody>
        <w:p w:rsidR="00384CFF" w:rsidRDefault="00404FC5">
          <w:pPr>
            <w:pStyle w:val="E5118D1B032343E5939DA274CFA0BED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3"/>
    <w:rsid w:val="00301B93"/>
    <w:rsid w:val="00384CFF"/>
    <w:rsid w:val="00404FC5"/>
    <w:rsid w:val="004644A5"/>
    <w:rsid w:val="008701F0"/>
    <w:rsid w:val="009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562F519F204F31802C0F4684199A1C">
    <w:name w:val="4C562F519F204F31802C0F4684199A1C"/>
  </w:style>
  <w:style w:type="paragraph" w:customStyle="1" w:styleId="F9E390A95FA44B588F510C0297CAE090">
    <w:name w:val="F9E390A95FA44B588F510C0297CAE0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C803617B574FE2B35475312ABBB16F">
    <w:name w:val="BAC803617B574FE2B35475312ABBB16F"/>
  </w:style>
  <w:style w:type="paragraph" w:customStyle="1" w:styleId="C12ADE8F003C4257981479131E76409C">
    <w:name w:val="C12ADE8F003C4257981479131E76409C"/>
  </w:style>
  <w:style w:type="paragraph" w:customStyle="1" w:styleId="EDEB058B35DC4FD892A817AF96FC5A42">
    <w:name w:val="EDEB058B35DC4FD892A817AF96FC5A42"/>
  </w:style>
  <w:style w:type="paragraph" w:customStyle="1" w:styleId="6507108B1B054204AEB5B7D6A408BE9D">
    <w:name w:val="6507108B1B054204AEB5B7D6A408BE9D"/>
  </w:style>
  <w:style w:type="paragraph" w:customStyle="1" w:styleId="142B2CE021324220B567F8B3DDFDCD56">
    <w:name w:val="142B2CE021324220B567F8B3DDFDCD56"/>
  </w:style>
  <w:style w:type="paragraph" w:customStyle="1" w:styleId="A8B42C07987142058022C35B2C581977">
    <w:name w:val="A8B42C07987142058022C35B2C581977"/>
  </w:style>
  <w:style w:type="paragraph" w:customStyle="1" w:styleId="B5688838782D4745884BA027F7A9F14E">
    <w:name w:val="B5688838782D4745884BA027F7A9F14E"/>
  </w:style>
  <w:style w:type="paragraph" w:customStyle="1" w:styleId="D9E23B0FBB3945158D7689050492AE75">
    <w:name w:val="D9E23B0FBB3945158D7689050492AE75"/>
  </w:style>
  <w:style w:type="paragraph" w:customStyle="1" w:styleId="73592B09E12C4F6DBA645D26408BA831">
    <w:name w:val="73592B09E12C4F6DBA645D26408BA831"/>
  </w:style>
  <w:style w:type="paragraph" w:customStyle="1" w:styleId="E5118D1B032343E5939DA274CFA0BED8">
    <w:name w:val="E5118D1B032343E5939DA274CFA0BED8"/>
  </w:style>
  <w:style w:type="paragraph" w:customStyle="1" w:styleId="ADD39D0CA6DA42CAA93EB6457CAEDD63">
    <w:name w:val="ADD39D0CA6DA42CAA93EB6457CAEDD63"/>
  </w:style>
  <w:style w:type="paragraph" w:customStyle="1" w:styleId="61F053307C0C47E6B62FFE33FCC29839">
    <w:name w:val="61F053307C0C47E6B62FFE33FCC29839"/>
  </w:style>
  <w:style w:type="paragraph" w:customStyle="1" w:styleId="49421537D6464FA5B554521485D1C67D">
    <w:name w:val="49421537D6464FA5B554521485D1C67D"/>
    <w:rsid w:val="00301B93"/>
  </w:style>
  <w:style w:type="paragraph" w:customStyle="1" w:styleId="6D1D3F4393C14920929D87E2B243A399">
    <w:name w:val="6D1D3F4393C14920929D87E2B243A399"/>
    <w:rsid w:val="00301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F5500-AC70-49B1-851B-7518CEFF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445</TotalTime>
  <Pages>9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ปฐมาวดี เลขะพันธ์รัตน์</dc:creator>
  <cp:lastModifiedBy>ปฐมาวดี เลขะพันธ์รัตน์</cp:lastModifiedBy>
  <cp:revision>11</cp:revision>
  <dcterms:created xsi:type="dcterms:W3CDTF">2020-02-08T06:03:00Z</dcterms:created>
  <dcterms:modified xsi:type="dcterms:W3CDTF">2020-02-10T17:10:00Z</dcterms:modified>
</cp:coreProperties>
</file>